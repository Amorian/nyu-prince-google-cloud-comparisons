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1DA0E79" w14:textId="67B6029F" w:rsidR="00E81978" w:rsidRPr="00007D02" w:rsidRDefault="00F27EAA">
      <w:pPr>
        <w:pStyle w:val="Title"/>
        <w:rPr>
          <w:b/>
          <w:bCs/>
          <w:sz w:val="28"/>
          <w:szCs w:val="28"/>
        </w:rPr>
      </w:pPr>
      <w:sdt>
        <w:sdtPr>
          <w:rPr>
            <w:b/>
            <w:bCs/>
            <w:sz w:val="28"/>
            <w:szCs w:val="28"/>
          </w:rPr>
          <w:alias w:val="Title:"/>
          <w:tag w:val="Title:"/>
          <w:id w:val="726351117"/>
          <w:placeholder>
            <w:docPart w:val="060BDF92A0D34BE19E08E0B781389D4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E79F5" w:rsidRPr="00007D02">
            <w:rPr>
              <w:b/>
              <w:bCs/>
              <w:sz w:val="28"/>
              <w:szCs w:val="28"/>
            </w:rPr>
            <w:t>Analyzing the Differences between NYU Prince Cluster and Google Cloud</w:t>
          </w:r>
        </w:sdtContent>
      </w:sdt>
    </w:p>
    <w:p w14:paraId="556A1A0A" w14:textId="10B249C4" w:rsidR="00B823AA" w:rsidRPr="00A6241E" w:rsidRDefault="003E79F5" w:rsidP="00B823AA">
      <w:pPr>
        <w:pStyle w:val="Title2"/>
        <w:rPr>
          <w:sz w:val="28"/>
          <w:szCs w:val="28"/>
        </w:rPr>
      </w:pPr>
      <w:r w:rsidRPr="00A6241E">
        <w:rPr>
          <w:sz w:val="28"/>
          <w:szCs w:val="28"/>
        </w:rPr>
        <w:t>Alankrith Krishnan, Ruining Sun, Xifei Li</w:t>
      </w:r>
    </w:p>
    <w:p w14:paraId="6275C2A1" w14:textId="7ABB83E3" w:rsidR="00E81978" w:rsidRPr="00A6241E" w:rsidRDefault="003E79F5" w:rsidP="00B823AA">
      <w:pPr>
        <w:pStyle w:val="Title2"/>
        <w:rPr>
          <w:sz w:val="28"/>
          <w:szCs w:val="28"/>
        </w:rPr>
      </w:pPr>
      <w:r w:rsidRPr="00A6241E">
        <w:rPr>
          <w:sz w:val="28"/>
          <w:szCs w:val="28"/>
        </w:rPr>
        <w:t>New York University</w:t>
      </w:r>
    </w:p>
    <w:p w14:paraId="4E6F0471" w14:textId="4E5BDE58" w:rsidR="003E79F5" w:rsidRPr="00A6241E" w:rsidRDefault="003E79F5" w:rsidP="00B823AA">
      <w:pPr>
        <w:pStyle w:val="Title2"/>
        <w:rPr>
          <w:sz w:val="28"/>
          <w:szCs w:val="28"/>
        </w:rPr>
      </w:pPr>
      <w:r w:rsidRPr="00A6241E">
        <w:rPr>
          <w:sz w:val="28"/>
          <w:szCs w:val="28"/>
        </w:rPr>
        <w:t>{ak7380, rs6565, xl2715}@nyu.edu</w:t>
      </w:r>
    </w:p>
    <w:bookmarkStart w:id="1" w:name="_Toc27687399" w:displacedByCustomXml="next"/>
    <w:sdt>
      <w:sdtPr>
        <w:alias w:val="Abstract:"/>
        <w:tag w:val="Abstract:"/>
        <w:id w:val="202146031"/>
        <w:placeholder>
          <w:docPart w:val="846A4E1994E747BF9CA6426839B2A0D0"/>
        </w:placeholder>
        <w:temporary/>
        <w:showingPlcHdr/>
        <w15:appearance w15:val="hidden"/>
      </w:sdtPr>
      <w:sdtEndPr/>
      <w:sdtContent>
        <w:p w14:paraId="24FEC50A" w14:textId="77777777" w:rsidR="00E81978" w:rsidRDefault="005D3A03">
          <w:pPr>
            <w:pStyle w:val="SectionTitle"/>
          </w:pPr>
          <w:r w:rsidRPr="003C4D2F">
            <w:rPr>
              <w:b/>
              <w:bCs/>
            </w:rPr>
            <w:t>Abstract</w:t>
          </w:r>
        </w:p>
      </w:sdtContent>
    </w:sdt>
    <w:bookmarkEnd w:id="1" w:displacedByCustomXml="prev"/>
    <w:p w14:paraId="5CD9D617" w14:textId="3999E638" w:rsidR="00E81978" w:rsidRDefault="003E79F5">
      <w:pPr>
        <w:pStyle w:val="NoSpacing"/>
      </w:pPr>
      <w:r>
        <w:t xml:space="preserve">The idea behind this project is to analyze and test all the differences between NYU’s Prince HPC Cluster and Google Cloud from a general student’s perspective – this includes performance differences, ease of access, </w:t>
      </w:r>
      <w:r w:rsidR="0031214D">
        <w:t>UI/UX experience, wait time to acquire resources, and differences in raw hardware and storage. Analyzing these differences will give us a fair idea of which aspects of Google Cloud are better or worse than the Prince Cluster and will help the NYU IT team realize whether migrating to Google Cloud from our existing cluster is a viable option. Analyzing the performance differences can also help with optimizing the Prince Cluster more, based on the areas where loss of performance is seen.</w:t>
      </w:r>
    </w:p>
    <w:p w14:paraId="2BF718CF" w14:textId="77814278" w:rsidR="00007D02" w:rsidRDefault="005D3A03">
      <w:r>
        <w:rPr>
          <w:rStyle w:val="Emphasis"/>
        </w:rPr>
        <w:t>Keywords</w:t>
      </w:r>
      <w:r>
        <w:t xml:space="preserve">:  </w:t>
      </w:r>
      <w:r w:rsidR="0031214D">
        <w:t>User Interface, Performance, Cluster, Cloud, Hardware</w:t>
      </w:r>
    </w:p>
    <w:sdt>
      <w:sdtPr>
        <w:rPr>
          <w:rFonts w:asciiTheme="minorHAnsi" w:eastAsiaTheme="minorEastAsia" w:hAnsiTheme="minorHAnsi" w:cstheme="minorBidi"/>
          <w:b w:val="0"/>
          <w:szCs w:val="24"/>
        </w:rPr>
        <w:id w:val="436492370"/>
        <w:docPartObj>
          <w:docPartGallery w:val="Table of Contents"/>
          <w:docPartUnique/>
        </w:docPartObj>
      </w:sdtPr>
      <w:sdtEndPr>
        <w:rPr>
          <w:bCs/>
          <w:noProof/>
        </w:rPr>
      </w:sdtEndPr>
      <w:sdtContent>
        <w:p w14:paraId="126994E1" w14:textId="77777777" w:rsidR="00162609" w:rsidRDefault="00162609">
          <w:pPr>
            <w:pStyle w:val="TOCHeading"/>
            <w:rPr>
              <w:rFonts w:asciiTheme="minorHAnsi" w:eastAsiaTheme="minorEastAsia" w:hAnsiTheme="minorHAnsi" w:cstheme="minorBidi"/>
              <w:b w:val="0"/>
              <w:szCs w:val="24"/>
            </w:rPr>
            <w:sectPr w:rsidR="0016260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pPr>
        </w:p>
        <w:p w14:paraId="18570434" w14:textId="5D153A47" w:rsidR="00007D02" w:rsidRDefault="00007D02">
          <w:pPr>
            <w:pStyle w:val="TOCHeading"/>
          </w:pPr>
          <w:r>
            <w:lastRenderedPageBreak/>
            <w:t>Table of Contents</w:t>
          </w:r>
        </w:p>
        <w:p w14:paraId="523817D6" w14:textId="78AC142C" w:rsidR="000F0722" w:rsidRDefault="00007D02">
          <w:pPr>
            <w:pStyle w:val="TOC1"/>
            <w:rPr>
              <w:b w:val="0"/>
              <w:bCs w:val="0"/>
              <w:kern w:val="0"/>
              <w:sz w:val="22"/>
              <w:szCs w:val="22"/>
              <w:lang w:eastAsia="en-US"/>
            </w:rPr>
          </w:pPr>
          <w:r>
            <w:fldChar w:fldCharType="begin"/>
          </w:r>
          <w:r>
            <w:instrText xml:space="preserve"> TOC \o "1-3" \h \z \u </w:instrText>
          </w:r>
          <w:r>
            <w:fldChar w:fldCharType="separate"/>
          </w:r>
          <w:hyperlink w:anchor="_Toc27687399" w:history="1">
            <w:r w:rsidR="000F0722" w:rsidRPr="00823CEF">
              <w:rPr>
                <w:rStyle w:val="Hyperlink"/>
              </w:rPr>
              <w:t>Abstract</w:t>
            </w:r>
            <w:r w:rsidR="000F0722">
              <w:rPr>
                <w:webHidden/>
              </w:rPr>
              <w:tab/>
            </w:r>
            <w:r w:rsidR="000F0722">
              <w:rPr>
                <w:webHidden/>
              </w:rPr>
              <w:fldChar w:fldCharType="begin"/>
            </w:r>
            <w:r w:rsidR="000F0722">
              <w:rPr>
                <w:webHidden/>
              </w:rPr>
              <w:instrText xml:space="preserve"> PAGEREF _Toc27687399 \h </w:instrText>
            </w:r>
            <w:r w:rsidR="000F0722">
              <w:rPr>
                <w:webHidden/>
              </w:rPr>
            </w:r>
            <w:r w:rsidR="000F0722">
              <w:rPr>
                <w:webHidden/>
              </w:rPr>
              <w:fldChar w:fldCharType="separate"/>
            </w:r>
            <w:r w:rsidR="0097565F">
              <w:rPr>
                <w:webHidden/>
              </w:rPr>
              <w:t>2</w:t>
            </w:r>
            <w:r w:rsidR="000F0722">
              <w:rPr>
                <w:webHidden/>
              </w:rPr>
              <w:fldChar w:fldCharType="end"/>
            </w:r>
          </w:hyperlink>
        </w:p>
        <w:p w14:paraId="4CF74562" w14:textId="36AC1DD7" w:rsidR="000F0722" w:rsidRDefault="00F27EAA">
          <w:pPr>
            <w:pStyle w:val="TOC1"/>
            <w:rPr>
              <w:b w:val="0"/>
              <w:bCs w:val="0"/>
              <w:kern w:val="0"/>
              <w:sz w:val="22"/>
              <w:szCs w:val="22"/>
              <w:lang w:eastAsia="en-US"/>
            </w:rPr>
          </w:pPr>
          <w:hyperlink w:anchor="_Toc27687400" w:history="1">
            <w:r w:rsidR="000F0722" w:rsidRPr="00823CEF">
              <w:rPr>
                <w:rStyle w:val="Hyperlink"/>
              </w:rPr>
              <w:t>Introduction</w:t>
            </w:r>
            <w:r w:rsidR="000F0722">
              <w:rPr>
                <w:webHidden/>
              </w:rPr>
              <w:tab/>
            </w:r>
            <w:r w:rsidR="000F0722">
              <w:rPr>
                <w:webHidden/>
              </w:rPr>
              <w:fldChar w:fldCharType="begin"/>
            </w:r>
            <w:r w:rsidR="000F0722">
              <w:rPr>
                <w:webHidden/>
              </w:rPr>
              <w:instrText xml:space="preserve"> PAGEREF _Toc27687400 \h </w:instrText>
            </w:r>
            <w:r w:rsidR="000F0722">
              <w:rPr>
                <w:webHidden/>
              </w:rPr>
            </w:r>
            <w:r w:rsidR="000F0722">
              <w:rPr>
                <w:webHidden/>
              </w:rPr>
              <w:fldChar w:fldCharType="separate"/>
            </w:r>
            <w:r w:rsidR="0097565F">
              <w:rPr>
                <w:webHidden/>
              </w:rPr>
              <w:t>5</w:t>
            </w:r>
            <w:r w:rsidR="000F0722">
              <w:rPr>
                <w:webHidden/>
              </w:rPr>
              <w:fldChar w:fldCharType="end"/>
            </w:r>
          </w:hyperlink>
        </w:p>
        <w:p w14:paraId="452D95DF" w14:textId="48DF12E9" w:rsidR="000F0722" w:rsidRDefault="00F27EAA">
          <w:pPr>
            <w:pStyle w:val="TOC1"/>
            <w:rPr>
              <w:b w:val="0"/>
              <w:bCs w:val="0"/>
              <w:kern w:val="0"/>
              <w:sz w:val="22"/>
              <w:szCs w:val="22"/>
              <w:lang w:eastAsia="en-US"/>
            </w:rPr>
          </w:pPr>
          <w:hyperlink w:anchor="_Toc27687401" w:history="1">
            <w:r w:rsidR="000F0722" w:rsidRPr="00823CEF">
              <w:rPr>
                <w:rStyle w:val="Hyperlink"/>
              </w:rPr>
              <w:t>Methodology</w:t>
            </w:r>
            <w:r w:rsidR="000F0722">
              <w:rPr>
                <w:webHidden/>
              </w:rPr>
              <w:tab/>
            </w:r>
            <w:r w:rsidR="000F0722">
              <w:rPr>
                <w:webHidden/>
              </w:rPr>
              <w:fldChar w:fldCharType="begin"/>
            </w:r>
            <w:r w:rsidR="000F0722">
              <w:rPr>
                <w:webHidden/>
              </w:rPr>
              <w:instrText xml:space="preserve"> PAGEREF _Toc27687401 \h </w:instrText>
            </w:r>
            <w:r w:rsidR="000F0722">
              <w:rPr>
                <w:webHidden/>
              </w:rPr>
            </w:r>
            <w:r w:rsidR="000F0722">
              <w:rPr>
                <w:webHidden/>
              </w:rPr>
              <w:fldChar w:fldCharType="separate"/>
            </w:r>
            <w:r w:rsidR="0097565F">
              <w:rPr>
                <w:webHidden/>
              </w:rPr>
              <w:t>6</w:t>
            </w:r>
            <w:r w:rsidR="000F0722">
              <w:rPr>
                <w:webHidden/>
              </w:rPr>
              <w:fldChar w:fldCharType="end"/>
            </w:r>
          </w:hyperlink>
        </w:p>
        <w:p w14:paraId="00DB5A9E" w14:textId="67DB5E66" w:rsidR="000F0722" w:rsidRDefault="00F27EAA">
          <w:pPr>
            <w:pStyle w:val="TOC1"/>
            <w:rPr>
              <w:b w:val="0"/>
              <w:bCs w:val="0"/>
              <w:kern w:val="0"/>
              <w:sz w:val="22"/>
              <w:szCs w:val="22"/>
              <w:lang w:eastAsia="en-US"/>
            </w:rPr>
          </w:pPr>
          <w:hyperlink w:anchor="_Toc27687402" w:history="1">
            <w:r w:rsidR="000F0722" w:rsidRPr="00823CEF">
              <w:rPr>
                <w:rStyle w:val="Hyperlink"/>
              </w:rPr>
              <w:t>Ease of Access</w:t>
            </w:r>
            <w:r w:rsidR="000F0722">
              <w:rPr>
                <w:webHidden/>
              </w:rPr>
              <w:tab/>
            </w:r>
            <w:r w:rsidR="000F0722">
              <w:rPr>
                <w:webHidden/>
              </w:rPr>
              <w:fldChar w:fldCharType="begin"/>
            </w:r>
            <w:r w:rsidR="000F0722">
              <w:rPr>
                <w:webHidden/>
              </w:rPr>
              <w:instrText xml:space="preserve"> PAGEREF _Toc27687402 \h </w:instrText>
            </w:r>
            <w:r w:rsidR="000F0722">
              <w:rPr>
                <w:webHidden/>
              </w:rPr>
            </w:r>
            <w:r w:rsidR="000F0722">
              <w:rPr>
                <w:webHidden/>
              </w:rPr>
              <w:fldChar w:fldCharType="separate"/>
            </w:r>
            <w:r w:rsidR="0097565F">
              <w:rPr>
                <w:webHidden/>
              </w:rPr>
              <w:t>7</w:t>
            </w:r>
            <w:r w:rsidR="000F0722">
              <w:rPr>
                <w:webHidden/>
              </w:rPr>
              <w:fldChar w:fldCharType="end"/>
            </w:r>
          </w:hyperlink>
        </w:p>
        <w:p w14:paraId="7A300143" w14:textId="454C9163" w:rsidR="000F0722" w:rsidRDefault="00F27EAA">
          <w:pPr>
            <w:pStyle w:val="TOC2"/>
            <w:tabs>
              <w:tab w:val="right" w:leader="dot" w:pos="9350"/>
            </w:tabs>
            <w:rPr>
              <w:noProof/>
              <w:kern w:val="0"/>
              <w:sz w:val="22"/>
              <w:szCs w:val="22"/>
              <w:lang w:eastAsia="en-US"/>
            </w:rPr>
          </w:pPr>
          <w:hyperlink w:anchor="_Toc27687403" w:history="1">
            <w:r w:rsidR="000F0722" w:rsidRPr="00823CEF">
              <w:rPr>
                <w:rStyle w:val="Hyperlink"/>
                <w:noProof/>
              </w:rPr>
              <w:t>Prince</w:t>
            </w:r>
            <w:r w:rsidR="000F0722">
              <w:rPr>
                <w:noProof/>
                <w:webHidden/>
              </w:rPr>
              <w:tab/>
            </w:r>
            <w:r w:rsidR="000F0722">
              <w:rPr>
                <w:noProof/>
                <w:webHidden/>
              </w:rPr>
              <w:fldChar w:fldCharType="begin"/>
            </w:r>
            <w:r w:rsidR="000F0722">
              <w:rPr>
                <w:noProof/>
                <w:webHidden/>
              </w:rPr>
              <w:instrText xml:space="preserve"> PAGEREF _Toc27687403 \h </w:instrText>
            </w:r>
            <w:r w:rsidR="000F0722">
              <w:rPr>
                <w:noProof/>
                <w:webHidden/>
              </w:rPr>
            </w:r>
            <w:r w:rsidR="000F0722">
              <w:rPr>
                <w:noProof/>
                <w:webHidden/>
              </w:rPr>
              <w:fldChar w:fldCharType="separate"/>
            </w:r>
            <w:r w:rsidR="0097565F">
              <w:rPr>
                <w:noProof/>
                <w:webHidden/>
              </w:rPr>
              <w:t>7</w:t>
            </w:r>
            <w:r w:rsidR="000F0722">
              <w:rPr>
                <w:noProof/>
                <w:webHidden/>
              </w:rPr>
              <w:fldChar w:fldCharType="end"/>
            </w:r>
          </w:hyperlink>
        </w:p>
        <w:p w14:paraId="1EAD6B71" w14:textId="2E5F4805" w:rsidR="000F0722" w:rsidRDefault="00F27EAA">
          <w:pPr>
            <w:pStyle w:val="TOC3"/>
            <w:tabs>
              <w:tab w:val="right" w:leader="dot" w:pos="9350"/>
            </w:tabs>
            <w:rPr>
              <w:noProof/>
              <w:kern w:val="0"/>
              <w:sz w:val="22"/>
              <w:szCs w:val="22"/>
              <w:lang w:eastAsia="en-US"/>
            </w:rPr>
          </w:pPr>
          <w:hyperlink w:anchor="_Toc27687404" w:history="1">
            <w:r w:rsidR="000F0722" w:rsidRPr="00823CEF">
              <w:rPr>
                <w:rStyle w:val="Hyperlink"/>
                <w:noProof/>
              </w:rPr>
              <w:t>Login</w:t>
            </w:r>
            <w:r w:rsidR="000F0722">
              <w:rPr>
                <w:noProof/>
                <w:webHidden/>
              </w:rPr>
              <w:tab/>
            </w:r>
            <w:r w:rsidR="000F0722">
              <w:rPr>
                <w:noProof/>
                <w:webHidden/>
              </w:rPr>
              <w:fldChar w:fldCharType="begin"/>
            </w:r>
            <w:r w:rsidR="000F0722">
              <w:rPr>
                <w:noProof/>
                <w:webHidden/>
              </w:rPr>
              <w:instrText xml:space="preserve"> PAGEREF _Toc27687404 \h </w:instrText>
            </w:r>
            <w:r w:rsidR="000F0722">
              <w:rPr>
                <w:noProof/>
                <w:webHidden/>
              </w:rPr>
            </w:r>
            <w:r w:rsidR="000F0722">
              <w:rPr>
                <w:noProof/>
                <w:webHidden/>
              </w:rPr>
              <w:fldChar w:fldCharType="separate"/>
            </w:r>
            <w:r w:rsidR="0097565F">
              <w:rPr>
                <w:noProof/>
                <w:webHidden/>
              </w:rPr>
              <w:t>7</w:t>
            </w:r>
            <w:r w:rsidR="000F0722">
              <w:rPr>
                <w:noProof/>
                <w:webHidden/>
              </w:rPr>
              <w:fldChar w:fldCharType="end"/>
            </w:r>
          </w:hyperlink>
        </w:p>
        <w:p w14:paraId="7DFF960E" w14:textId="6A2C1993" w:rsidR="000F0722" w:rsidRDefault="00F27EAA">
          <w:pPr>
            <w:pStyle w:val="TOC3"/>
            <w:tabs>
              <w:tab w:val="right" w:leader="dot" w:pos="9350"/>
            </w:tabs>
            <w:rPr>
              <w:noProof/>
              <w:kern w:val="0"/>
              <w:sz w:val="22"/>
              <w:szCs w:val="22"/>
              <w:lang w:eastAsia="en-US"/>
            </w:rPr>
          </w:pPr>
          <w:hyperlink w:anchor="_Toc27687405" w:history="1">
            <w:r w:rsidR="000F0722" w:rsidRPr="00823CEF">
              <w:rPr>
                <w:rStyle w:val="Hyperlink"/>
                <w:noProof/>
              </w:rPr>
              <w:t>Requesting Resources</w:t>
            </w:r>
            <w:r w:rsidR="000F0722">
              <w:rPr>
                <w:noProof/>
                <w:webHidden/>
              </w:rPr>
              <w:tab/>
            </w:r>
            <w:r w:rsidR="000F0722">
              <w:rPr>
                <w:noProof/>
                <w:webHidden/>
              </w:rPr>
              <w:fldChar w:fldCharType="begin"/>
            </w:r>
            <w:r w:rsidR="000F0722">
              <w:rPr>
                <w:noProof/>
                <w:webHidden/>
              </w:rPr>
              <w:instrText xml:space="preserve"> PAGEREF _Toc27687405 \h </w:instrText>
            </w:r>
            <w:r w:rsidR="000F0722">
              <w:rPr>
                <w:noProof/>
                <w:webHidden/>
              </w:rPr>
            </w:r>
            <w:r w:rsidR="000F0722">
              <w:rPr>
                <w:noProof/>
                <w:webHidden/>
              </w:rPr>
              <w:fldChar w:fldCharType="separate"/>
            </w:r>
            <w:r w:rsidR="0097565F">
              <w:rPr>
                <w:noProof/>
                <w:webHidden/>
              </w:rPr>
              <w:t>7</w:t>
            </w:r>
            <w:r w:rsidR="000F0722">
              <w:rPr>
                <w:noProof/>
                <w:webHidden/>
              </w:rPr>
              <w:fldChar w:fldCharType="end"/>
            </w:r>
          </w:hyperlink>
        </w:p>
        <w:p w14:paraId="512C8647" w14:textId="3AD9E50B" w:rsidR="000F0722" w:rsidRDefault="00F27EAA">
          <w:pPr>
            <w:pStyle w:val="TOC3"/>
            <w:tabs>
              <w:tab w:val="right" w:leader="dot" w:pos="9350"/>
            </w:tabs>
            <w:rPr>
              <w:noProof/>
              <w:kern w:val="0"/>
              <w:sz w:val="22"/>
              <w:szCs w:val="22"/>
              <w:lang w:eastAsia="en-US"/>
            </w:rPr>
          </w:pPr>
          <w:hyperlink w:anchor="_Toc27687406" w:history="1">
            <w:r w:rsidR="000F0722" w:rsidRPr="00823CEF">
              <w:rPr>
                <w:rStyle w:val="Hyperlink"/>
                <w:noProof/>
              </w:rPr>
              <w:t>File Transfer</w:t>
            </w:r>
            <w:r w:rsidR="000F0722">
              <w:rPr>
                <w:noProof/>
                <w:webHidden/>
              </w:rPr>
              <w:tab/>
            </w:r>
            <w:r w:rsidR="000F0722">
              <w:rPr>
                <w:noProof/>
                <w:webHidden/>
              </w:rPr>
              <w:fldChar w:fldCharType="begin"/>
            </w:r>
            <w:r w:rsidR="000F0722">
              <w:rPr>
                <w:noProof/>
                <w:webHidden/>
              </w:rPr>
              <w:instrText xml:space="preserve"> PAGEREF _Toc27687406 \h </w:instrText>
            </w:r>
            <w:r w:rsidR="000F0722">
              <w:rPr>
                <w:noProof/>
                <w:webHidden/>
              </w:rPr>
            </w:r>
            <w:r w:rsidR="000F0722">
              <w:rPr>
                <w:noProof/>
                <w:webHidden/>
              </w:rPr>
              <w:fldChar w:fldCharType="separate"/>
            </w:r>
            <w:r w:rsidR="0097565F">
              <w:rPr>
                <w:noProof/>
                <w:webHidden/>
              </w:rPr>
              <w:t>7</w:t>
            </w:r>
            <w:r w:rsidR="000F0722">
              <w:rPr>
                <w:noProof/>
                <w:webHidden/>
              </w:rPr>
              <w:fldChar w:fldCharType="end"/>
            </w:r>
          </w:hyperlink>
        </w:p>
        <w:p w14:paraId="342840EA" w14:textId="03823E27" w:rsidR="000F0722" w:rsidRDefault="00F27EAA">
          <w:pPr>
            <w:pStyle w:val="TOC3"/>
            <w:tabs>
              <w:tab w:val="right" w:leader="dot" w:pos="9350"/>
            </w:tabs>
            <w:rPr>
              <w:noProof/>
              <w:kern w:val="0"/>
              <w:sz w:val="22"/>
              <w:szCs w:val="22"/>
              <w:lang w:eastAsia="en-US"/>
            </w:rPr>
          </w:pPr>
          <w:hyperlink w:anchor="_Toc27687407" w:history="1">
            <w:r w:rsidR="000F0722" w:rsidRPr="00823CEF">
              <w:rPr>
                <w:rStyle w:val="Hyperlink"/>
                <w:noProof/>
              </w:rPr>
              <w:t>Jupyter Notebook Access</w:t>
            </w:r>
            <w:r w:rsidR="000F0722">
              <w:rPr>
                <w:noProof/>
                <w:webHidden/>
              </w:rPr>
              <w:tab/>
            </w:r>
            <w:r w:rsidR="000F0722">
              <w:rPr>
                <w:noProof/>
                <w:webHidden/>
              </w:rPr>
              <w:fldChar w:fldCharType="begin"/>
            </w:r>
            <w:r w:rsidR="000F0722">
              <w:rPr>
                <w:noProof/>
                <w:webHidden/>
              </w:rPr>
              <w:instrText xml:space="preserve"> PAGEREF _Toc27687407 \h </w:instrText>
            </w:r>
            <w:r w:rsidR="000F0722">
              <w:rPr>
                <w:noProof/>
                <w:webHidden/>
              </w:rPr>
            </w:r>
            <w:r w:rsidR="000F0722">
              <w:rPr>
                <w:noProof/>
                <w:webHidden/>
              </w:rPr>
              <w:fldChar w:fldCharType="separate"/>
            </w:r>
            <w:r w:rsidR="0097565F">
              <w:rPr>
                <w:noProof/>
                <w:webHidden/>
              </w:rPr>
              <w:t>7</w:t>
            </w:r>
            <w:r w:rsidR="000F0722">
              <w:rPr>
                <w:noProof/>
                <w:webHidden/>
              </w:rPr>
              <w:fldChar w:fldCharType="end"/>
            </w:r>
          </w:hyperlink>
        </w:p>
        <w:p w14:paraId="074F12CC" w14:textId="5BFFDEF3" w:rsidR="000F0722" w:rsidRDefault="00F27EAA">
          <w:pPr>
            <w:pStyle w:val="TOC2"/>
            <w:tabs>
              <w:tab w:val="right" w:leader="dot" w:pos="9350"/>
            </w:tabs>
            <w:rPr>
              <w:noProof/>
              <w:kern w:val="0"/>
              <w:sz w:val="22"/>
              <w:szCs w:val="22"/>
              <w:lang w:eastAsia="en-US"/>
            </w:rPr>
          </w:pPr>
          <w:hyperlink w:anchor="_Toc27687408" w:history="1">
            <w:r w:rsidR="000F0722" w:rsidRPr="00823CEF">
              <w:rPr>
                <w:rStyle w:val="Hyperlink"/>
                <w:noProof/>
              </w:rPr>
              <w:t>Google Cloud</w:t>
            </w:r>
            <w:r w:rsidR="000F0722">
              <w:rPr>
                <w:noProof/>
                <w:webHidden/>
              </w:rPr>
              <w:tab/>
            </w:r>
            <w:r w:rsidR="000F0722">
              <w:rPr>
                <w:noProof/>
                <w:webHidden/>
              </w:rPr>
              <w:fldChar w:fldCharType="begin"/>
            </w:r>
            <w:r w:rsidR="000F0722">
              <w:rPr>
                <w:noProof/>
                <w:webHidden/>
              </w:rPr>
              <w:instrText xml:space="preserve"> PAGEREF _Toc27687408 \h </w:instrText>
            </w:r>
            <w:r w:rsidR="000F0722">
              <w:rPr>
                <w:noProof/>
                <w:webHidden/>
              </w:rPr>
            </w:r>
            <w:r w:rsidR="000F0722">
              <w:rPr>
                <w:noProof/>
                <w:webHidden/>
              </w:rPr>
              <w:fldChar w:fldCharType="separate"/>
            </w:r>
            <w:r w:rsidR="0097565F">
              <w:rPr>
                <w:noProof/>
                <w:webHidden/>
              </w:rPr>
              <w:t>8</w:t>
            </w:r>
            <w:r w:rsidR="000F0722">
              <w:rPr>
                <w:noProof/>
                <w:webHidden/>
              </w:rPr>
              <w:fldChar w:fldCharType="end"/>
            </w:r>
          </w:hyperlink>
        </w:p>
        <w:p w14:paraId="7F90E204" w14:textId="124D21E4" w:rsidR="000F0722" w:rsidRDefault="00F27EAA">
          <w:pPr>
            <w:pStyle w:val="TOC3"/>
            <w:tabs>
              <w:tab w:val="right" w:leader="dot" w:pos="9350"/>
            </w:tabs>
            <w:rPr>
              <w:noProof/>
              <w:kern w:val="0"/>
              <w:sz w:val="22"/>
              <w:szCs w:val="22"/>
              <w:lang w:eastAsia="en-US"/>
            </w:rPr>
          </w:pPr>
          <w:hyperlink w:anchor="_Toc27687409" w:history="1">
            <w:r w:rsidR="000F0722" w:rsidRPr="00823CEF">
              <w:rPr>
                <w:rStyle w:val="Hyperlink"/>
                <w:noProof/>
              </w:rPr>
              <w:t>Login</w:t>
            </w:r>
            <w:r w:rsidR="000F0722">
              <w:rPr>
                <w:noProof/>
                <w:webHidden/>
              </w:rPr>
              <w:tab/>
            </w:r>
            <w:r w:rsidR="000F0722">
              <w:rPr>
                <w:noProof/>
                <w:webHidden/>
              </w:rPr>
              <w:fldChar w:fldCharType="begin"/>
            </w:r>
            <w:r w:rsidR="000F0722">
              <w:rPr>
                <w:noProof/>
                <w:webHidden/>
              </w:rPr>
              <w:instrText xml:space="preserve"> PAGEREF _Toc27687409 \h </w:instrText>
            </w:r>
            <w:r w:rsidR="000F0722">
              <w:rPr>
                <w:noProof/>
                <w:webHidden/>
              </w:rPr>
            </w:r>
            <w:r w:rsidR="000F0722">
              <w:rPr>
                <w:noProof/>
                <w:webHidden/>
              </w:rPr>
              <w:fldChar w:fldCharType="separate"/>
            </w:r>
            <w:r w:rsidR="0097565F">
              <w:rPr>
                <w:noProof/>
                <w:webHidden/>
              </w:rPr>
              <w:t>8</w:t>
            </w:r>
            <w:r w:rsidR="000F0722">
              <w:rPr>
                <w:noProof/>
                <w:webHidden/>
              </w:rPr>
              <w:fldChar w:fldCharType="end"/>
            </w:r>
          </w:hyperlink>
        </w:p>
        <w:p w14:paraId="743B9F59" w14:textId="5FBFBF58" w:rsidR="000F0722" w:rsidRDefault="00F27EAA">
          <w:pPr>
            <w:pStyle w:val="TOC3"/>
            <w:tabs>
              <w:tab w:val="right" w:leader="dot" w:pos="9350"/>
            </w:tabs>
            <w:rPr>
              <w:noProof/>
              <w:kern w:val="0"/>
              <w:sz w:val="22"/>
              <w:szCs w:val="22"/>
              <w:lang w:eastAsia="en-US"/>
            </w:rPr>
          </w:pPr>
          <w:hyperlink w:anchor="_Toc27687410" w:history="1">
            <w:r w:rsidR="000F0722" w:rsidRPr="00823CEF">
              <w:rPr>
                <w:rStyle w:val="Hyperlink"/>
                <w:noProof/>
              </w:rPr>
              <w:t>Requesting Resources</w:t>
            </w:r>
            <w:r w:rsidR="000F0722">
              <w:rPr>
                <w:noProof/>
                <w:webHidden/>
              </w:rPr>
              <w:tab/>
            </w:r>
            <w:r w:rsidR="000F0722">
              <w:rPr>
                <w:noProof/>
                <w:webHidden/>
              </w:rPr>
              <w:fldChar w:fldCharType="begin"/>
            </w:r>
            <w:r w:rsidR="000F0722">
              <w:rPr>
                <w:noProof/>
                <w:webHidden/>
              </w:rPr>
              <w:instrText xml:space="preserve"> PAGEREF _Toc27687410 \h </w:instrText>
            </w:r>
            <w:r w:rsidR="000F0722">
              <w:rPr>
                <w:noProof/>
                <w:webHidden/>
              </w:rPr>
            </w:r>
            <w:r w:rsidR="000F0722">
              <w:rPr>
                <w:noProof/>
                <w:webHidden/>
              </w:rPr>
              <w:fldChar w:fldCharType="separate"/>
            </w:r>
            <w:r w:rsidR="0097565F">
              <w:rPr>
                <w:noProof/>
                <w:webHidden/>
              </w:rPr>
              <w:t>8</w:t>
            </w:r>
            <w:r w:rsidR="000F0722">
              <w:rPr>
                <w:noProof/>
                <w:webHidden/>
              </w:rPr>
              <w:fldChar w:fldCharType="end"/>
            </w:r>
          </w:hyperlink>
        </w:p>
        <w:p w14:paraId="2E5D08C0" w14:textId="12B76E25" w:rsidR="000F0722" w:rsidRDefault="00F27EAA">
          <w:pPr>
            <w:pStyle w:val="TOC3"/>
            <w:tabs>
              <w:tab w:val="right" w:leader="dot" w:pos="9350"/>
            </w:tabs>
            <w:rPr>
              <w:noProof/>
              <w:kern w:val="0"/>
              <w:sz w:val="22"/>
              <w:szCs w:val="22"/>
              <w:lang w:eastAsia="en-US"/>
            </w:rPr>
          </w:pPr>
          <w:hyperlink w:anchor="_Toc27687411" w:history="1">
            <w:r w:rsidR="000F0722" w:rsidRPr="00823CEF">
              <w:rPr>
                <w:rStyle w:val="Hyperlink"/>
                <w:noProof/>
              </w:rPr>
              <w:t>File Transfer</w:t>
            </w:r>
            <w:r w:rsidR="000F0722">
              <w:rPr>
                <w:noProof/>
                <w:webHidden/>
              </w:rPr>
              <w:tab/>
            </w:r>
            <w:r w:rsidR="000F0722">
              <w:rPr>
                <w:noProof/>
                <w:webHidden/>
              </w:rPr>
              <w:fldChar w:fldCharType="begin"/>
            </w:r>
            <w:r w:rsidR="000F0722">
              <w:rPr>
                <w:noProof/>
                <w:webHidden/>
              </w:rPr>
              <w:instrText xml:space="preserve"> PAGEREF _Toc27687411 \h </w:instrText>
            </w:r>
            <w:r w:rsidR="000F0722">
              <w:rPr>
                <w:noProof/>
                <w:webHidden/>
              </w:rPr>
            </w:r>
            <w:r w:rsidR="000F0722">
              <w:rPr>
                <w:noProof/>
                <w:webHidden/>
              </w:rPr>
              <w:fldChar w:fldCharType="separate"/>
            </w:r>
            <w:r w:rsidR="0097565F">
              <w:rPr>
                <w:noProof/>
                <w:webHidden/>
              </w:rPr>
              <w:t>8</w:t>
            </w:r>
            <w:r w:rsidR="000F0722">
              <w:rPr>
                <w:noProof/>
                <w:webHidden/>
              </w:rPr>
              <w:fldChar w:fldCharType="end"/>
            </w:r>
          </w:hyperlink>
        </w:p>
        <w:p w14:paraId="42258B7C" w14:textId="59030D3A" w:rsidR="000F0722" w:rsidRDefault="00F27EAA">
          <w:pPr>
            <w:pStyle w:val="TOC3"/>
            <w:tabs>
              <w:tab w:val="right" w:leader="dot" w:pos="9350"/>
            </w:tabs>
            <w:rPr>
              <w:noProof/>
              <w:kern w:val="0"/>
              <w:sz w:val="22"/>
              <w:szCs w:val="22"/>
              <w:lang w:eastAsia="en-US"/>
            </w:rPr>
          </w:pPr>
          <w:hyperlink w:anchor="_Toc27687412" w:history="1">
            <w:r w:rsidR="000F0722" w:rsidRPr="00823CEF">
              <w:rPr>
                <w:rStyle w:val="Hyperlink"/>
                <w:noProof/>
              </w:rPr>
              <w:t>Jupyter Notebook Access</w:t>
            </w:r>
            <w:r w:rsidR="000F0722">
              <w:rPr>
                <w:noProof/>
                <w:webHidden/>
              </w:rPr>
              <w:tab/>
            </w:r>
            <w:r w:rsidR="000F0722">
              <w:rPr>
                <w:noProof/>
                <w:webHidden/>
              </w:rPr>
              <w:fldChar w:fldCharType="begin"/>
            </w:r>
            <w:r w:rsidR="000F0722">
              <w:rPr>
                <w:noProof/>
                <w:webHidden/>
              </w:rPr>
              <w:instrText xml:space="preserve"> PAGEREF _Toc27687412 \h </w:instrText>
            </w:r>
            <w:r w:rsidR="000F0722">
              <w:rPr>
                <w:noProof/>
                <w:webHidden/>
              </w:rPr>
            </w:r>
            <w:r w:rsidR="000F0722">
              <w:rPr>
                <w:noProof/>
                <w:webHidden/>
              </w:rPr>
              <w:fldChar w:fldCharType="separate"/>
            </w:r>
            <w:r w:rsidR="0097565F">
              <w:rPr>
                <w:noProof/>
                <w:webHidden/>
              </w:rPr>
              <w:t>8</w:t>
            </w:r>
            <w:r w:rsidR="000F0722">
              <w:rPr>
                <w:noProof/>
                <w:webHidden/>
              </w:rPr>
              <w:fldChar w:fldCharType="end"/>
            </w:r>
          </w:hyperlink>
        </w:p>
        <w:p w14:paraId="3564F6CE" w14:textId="7EB8EE11" w:rsidR="000F0722" w:rsidRDefault="00F27EAA">
          <w:pPr>
            <w:pStyle w:val="TOC1"/>
            <w:rPr>
              <w:b w:val="0"/>
              <w:bCs w:val="0"/>
              <w:kern w:val="0"/>
              <w:sz w:val="22"/>
              <w:szCs w:val="22"/>
              <w:lang w:eastAsia="en-US"/>
            </w:rPr>
          </w:pPr>
          <w:hyperlink w:anchor="_Toc27687413" w:history="1">
            <w:r w:rsidR="000F0722" w:rsidRPr="00823CEF">
              <w:rPr>
                <w:rStyle w:val="Hyperlink"/>
              </w:rPr>
              <w:t>Storage Comparisons</w:t>
            </w:r>
            <w:r w:rsidR="000F0722">
              <w:rPr>
                <w:webHidden/>
              </w:rPr>
              <w:tab/>
            </w:r>
            <w:r w:rsidR="000F0722">
              <w:rPr>
                <w:webHidden/>
              </w:rPr>
              <w:fldChar w:fldCharType="begin"/>
            </w:r>
            <w:r w:rsidR="000F0722">
              <w:rPr>
                <w:webHidden/>
              </w:rPr>
              <w:instrText xml:space="preserve"> PAGEREF _Toc27687413 \h </w:instrText>
            </w:r>
            <w:r w:rsidR="000F0722">
              <w:rPr>
                <w:webHidden/>
              </w:rPr>
            </w:r>
            <w:r w:rsidR="000F0722">
              <w:rPr>
                <w:webHidden/>
              </w:rPr>
              <w:fldChar w:fldCharType="separate"/>
            </w:r>
            <w:r w:rsidR="0097565F">
              <w:rPr>
                <w:webHidden/>
              </w:rPr>
              <w:t>9</w:t>
            </w:r>
            <w:r w:rsidR="000F0722">
              <w:rPr>
                <w:webHidden/>
              </w:rPr>
              <w:fldChar w:fldCharType="end"/>
            </w:r>
          </w:hyperlink>
        </w:p>
        <w:p w14:paraId="7D5CFFBE" w14:textId="57BCD19F" w:rsidR="000F0722" w:rsidRDefault="00F27EAA">
          <w:pPr>
            <w:pStyle w:val="TOC1"/>
            <w:rPr>
              <w:b w:val="0"/>
              <w:bCs w:val="0"/>
              <w:kern w:val="0"/>
              <w:sz w:val="22"/>
              <w:szCs w:val="22"/>
              <w:lang w:eastAsia="en-US"/>
            </w:rPr>
          </w:pPr>
          <w:hyperlink w:anchor="_Toc27687414" w:history="1">
            <w:r w:rsidR="000F0722" w:rsidRPr="00823CEF">
              <w:rPr>
                <w:rStyle w:val="Hyperlink"/>
              </w:rPr>
              <w:t>Hardware Comparisons</w:t>
            </w:r>
            <w:r w:rsidR="000F0722">
              <w:rPr>
                <w:webHidden/>
              </w:rPr>
              <w:tab/>
            </w:r>
            <w:r w:rsidR="000F0722">
              <w:rPr>
                <w:webHidden/>
              </w:rPr>
              <w:fldChar w:fldCharType="begin"/>
            </w:r>
            <w:r w:rsidR="000F0722">
              <w:rPr>
                <w:webHidden/>
              </w:rPr>
              <w:instrText xml:space="preserve"> PAGEREF _Toc27687414 \h </w:instrText>
            </w:r>
            <w:r w:rsidR="000F0722">
              <w:rPr>
                <w:webHidden/>
              </w:rPr>
            </w:r>
            <w:r w:rsidR="000F0722">
              <w:rPr>
                <w:webHidden/>
              </w:rPr>
              <w:fldChar w:fldCharType="separate"/>
            </w:r>
            <w:r w:rsidR="0097565F">
              <w:rPr>
                <w:webHidden/>
              </w:rPr>
              <w:t>10</w:t>
            </w:r>
            <w:r w:rsidR="000F0722">
              <w:rPr>
                <w:webHidden/>
              </w:rPr>
              <w:fldChar w:fldCharType="end"/>
            </w:r>
          </w:hyperlink>
        </w:p>
        <w:p w14:paraId="73CC2417" w14:textId="23DC9EA9" w:rsidR="000F0722" w:rsidRDefault="00F27EAA">
          <w:pPr>
            <w:pStyle w:val="TOC1"/>
            <w:rPr>
              <w:b w:val="0"/>
              <w:bCs w:val="0"/>
              <w:kern w:val="0"/>
              <w:sz w:val="22"/>
              <w:szCs w:val="22"/>
              <w:lang w:eastAsia="en-US"/>
            </w:rPr>
          </w:pPr>
          <w:hyperlink w:anchor="_Toc27687415" w:history="1">
            <w:r w:rsidR="000F0722" w:rsidRPr="00823CEF">
              <w:rPr>
                <w:rStyle w:val="Hyperlink"/>
              </w:rPr>
              <w:t>Access Times</w:t>
            </w:r>
            <w:r w:rsidR="000F0722">
              <w:rPr>
                <w:webHidden/>
              </w:rPr>
              <w:tab/>
            </w:r>
            <w:r w:rsidR="000F0722">
              <w:rPr>
                <w:webHidden/>
              </w:rPr>
              <w:fldChar w:fldCharType="begin"/>
            </w:r>
            <w:r w:rsidR="000F0722">
              <w:rPr>
                <w:webHidden/>
              </w:rPr>
              <w:instrText xml:space="preserve"> PAGEREF _Toc27687415 \h </w:instrText>
            </w:r>
            <w:r w:rsidR="000F0722">
              <w:rPr>
                <w:webHidden/>
              </w:rPr>
            </w:r>
            <w:r w:rsidR="000F0722">
              <w:rPr>
                <w:webHidden/>
              </w:rPr>
              <w:fldChar w:fldCharType="separate"/>
            </w:r>
            <w:r w:rsidR="0097565F">
              <w:rPr>
                <w:webHidden/>
              </w:rPr>
              <w:t>11</w:t>
            </w:r>
            <w:r w:rsidR="000F0722">
              <w:rPr>
                <w:webHidden/>
              </w:rPr>
              <w:fldChar w:fldCharType="end"/>
            </w:r>
          </w:hyperlink>
        </w:p>
        <w:p w14:paraId="79918129" w14:textId="09391EC0" w:rsidR="000F0722" w:rsidRDefault="00F27EAA">
          <w:pPr>
            <w:pStyle w:val="TOC1"/>
            <w:rPr>
              <w:b w:val="0"/>
              <w:bCs w:val="0"/>
              <w:kern w:val="0"/>
              <w:sz w:val="22"/>
              <w:szCs w:val="22"/>
              <w:lang w:eastAsia="en-US"/>
            </w:rPr>
          </w:pPr>
          <w:hyperlink w:anchor="_Toc27687416" w:history="1">
            <w:r w:rsidR="000F0722" w:rsidRPr="00823CEF">
              <w:rPr>
                <w:rStyle w:val="Hyperlink"/>
              </w:rPr>
              <w:t>Cost Comparisons</w:t>
            </w:r>
            <w:r w:rsidR="000F0722">
              <w:rPr>
                <w:webHidden/>
              </w:rPr>
              <w:tab/>
            </w:r>
            <w:r w:rsidR="000F0722">
              <w:rPr>
                <w:webHidden/>
              </w:rPr>
              <w:fldChar w:fldCharType="begin"/>
            </w:r>
            <w:r w:rsidR="000F0722">
              <w:rPr>
                <w:webHidden/>
              </w:rPr>
              <w:instrText xml:space="preserve"> PAGEREF _Toc27687416 \h </w:instrText>
            </w:r>
            <w:r w:rsidR="000F0722">
              <w:rPr>
                <w:webHidden/>
              </w:rPr>
            </w:r>
            <w:r w:rsidR="000F0722">
              <w:rPr>
                <w:webHidden/>
              </w:rPr>
              <w:fldChar w:fldCharType="separate"/>
            </w:r>
            <w:r w:rsidR="0097565F">
              <w:rPr>
                <w:webHidden/>
              </w:rPr>
              <w:t>12</w:t>
            </w:r>
            <w:r w:rsidR="000F0722">
              <w:rPr>
                <w:webHidden/>
              </w:rPr>
              <w:fldChar w:fldCharType="end"/>
            </w:r>
          </w:hyperlink>
        </w:p>
        <w:p w14:paraId="5E14F702" w14:textId="6A439AF3" w:rsidR="000F0722" w:rsidRDefault="00F27EAA">
          <w:pPr>
            <w:pStyle w:val="TOC1"/>
            <w:rPr>
              <w:b w:val="0"/>
              <w:bCs w:val="0"/>
              <w:kern w:val="0"/>
              <w:sz w:val="22"/>
              <w:szCs w:val="22"/>
              <w:lang w:eastAsia="en-US"/>
            </w:rPr>
          </w:pPr>
          <w:hyperlink w:anchor="_Toc27687417" w:history="1">
            <w:r w:rsidR="000F0722" w:rsidRPr="00823CEF">
              <w:rPr>
                <w:rStyle w:val="Hyperlink"/>
              </w:rPr>
              <w:t>Performance Testing</w:t>
            </w:r>
            <w:r w:rsidR="000F0722">
              <w:rPr>
                <w:webHidden/>
              </w:rPr>
              <w:tab/>
            </w:r>
            <w:r w:rsidR="000F0722">
              <w:rPr>
                <w:webHidden/>
              </w:rPr>
              <w:fldChar w:fldCharType="begin"/>
            </w:r>
            <w:r w:rsidR="000F0722">
              <w:rPr>
                <w:webHidden/>
              </w:rPr>
              <w:instrText xml:space="preserve"> PAGEREF _Toc27687417 \h </w:instrText>
            </w:r>
            <w:r w:rsidR="000F0722">
              <w:rPr>
                <w:webHidden/>
              </w:rPr>
            </w:r>
            <w:r w:rsidR="000F0722">
              <w:rPr>
                <w:webHidden/>
              </w:rPr>
              <w:fldChar w:fldCharType="separate"/>
            </w:r>
            <w:r w:rsidR="0097565F">
              <w:rPr>
                <w:webHidden/>
              </w:rPr>
              <w:t>13</w:t>
            </w:r>
            <w:r w:rsidR="000F0722">
              <w:rPr>
                <w:webHidden/>
              </w:rPr>
              <w:fldChar w:fldCharType="end"/>
            </w:r>
          </w:hyperlink>
        </w:p>
        <w:p w14:paraId="6554DDF8" w14:textId="0D55C639" w:rsidR="000F0722" w:rsidRDefault="00F27EAA">
          <w:pPr>
            <w:pStyle w:val="TOC2"/>
            <w:tabs>
              <w:tab w:val="right" w:leader="dot" w:pos="9350"/>
            </w:tabs>
            <w:rPr>
              <w:noProof/>
              <w:kern w:val="0"/>
              <w:sz w:val="22"/>
              <w:szCs w:val="22"/>
              <w:lang w:eastAsia="en-US"/>
            </w:rPr>
          </w:pPr>
          <w:hyperlink w:anchor="_Toc27687418" w:history="1">
            <w:r w:rsidR="000F0722" w:rsidRPr="00823CEF">
              <w:rPr>
                <w:rStyle w:val="Hyperlink"/>
                <w:noProof/>
              </w:rPr>
              <w:t>Imagenet</w:t>
            </w:r>
            <w:r w:rsidR="000F0722">
              <w:rPr>
                <w:noProof/>
                <w:webHidden/>
              </w:rPr>
              <w:tab/>
            </w:r>
            <w:r w:rsidR="000F0722">
              <w:rPr>
                <w:noProof/>
                <w:webHidden/>
              </w:rPr>
              <w:fldChar w:fldCharType="begin"/>
            </w:r>
            <w:r w:rsidR="000F0722">
              <w:rPr>
                <w:noProof/>
                <w:webHidden/>
              </w:rPr>
              <w:instrText xml:space="preserve"> PAGEREF _Toc27687418 \h </w:instrText>
            </w:r>
            <w:r w:rsidR="000F0722">
              <w:rPr>
                <w:noProof/>
                <w:webHidden/>
              </w:rPr>
            </w:r>
            <w:r w:rsidR="000F0722">
              <w:rPr>
                <w:noProof/>
                <w:webHidden/>
              </w:rPr>
              <w:fldChar w:fldCharType="separate"/>
            </w:r>
            <w:r w:rsidR="0097565F">
              <w:rPr>
                <w:noProof/>
                <w:webHidden/>
              </w:rPr>
              <w:t>13</w:t>
            </w:r>
            <w:r w:rsidR="000F0722">
              <w:rPr>
                <w:noProof/>
                <w:webHidden/>
              </w:rPr>
              <w:fldChar w:fldCharType="end"/>
            </w:r>
          </w:hyperlink>
        </w:p>
        <w:p w14:paraId="03D44F8F" w14:textId="213D7974" w:rsidR="000F0722" w:rsidRDefault="00F27EAA">
          <w:pPr>
            <w:pStyle w:val="TOC2"/>
            <w:tabs>
              <w:tab w:val="right" w:leader="dot" w:pos="9350"/>
            </w:tabs>
            <w:rPr>
              <w:noProof/>
              <w:kern w:val="0"/>
              <w:sz w:val="22"/>
              <w:szCs w:val="22"/>
              <w:lang w:eastAsia="en-US"/>
            </w:rPr>
          </w:pPr>
          <w:hyperlink w:anchor="_Toc27687419" w:history="1">
            <w:r w:rsidR="000F0722" w:rsidRPr="00823CEF">
              <w:rPr>
                <w:rStyle w:val="Hyperlink"/>
                <w:noProof/>
              </w:rPr>
              <w:t>GAN (MNIST)</w:t>
            </w:r>
            <w:r w:rsidR="000F0722">
              <w:rPr>
                <w:noProof/>
                <w:webHidden/>
              </w:rPr>
              <w:tab/>
            </w:r>
            <w:r w:rsidR="000F0722">
              <w:rPr>
                <w:noProof/>
                <w:webHidden/>
              </w:rPr>
              <w:fldChar w:fldCharType="begin"/>
            </w:r>
            <w:r w:rsidR="000F0722">
              <w:rPr>
                <w:noProof/>
                <w:webHidden/>
              </w:rPr>
              <w:instrText xml:space="preserve"> PAGEREF _Toc27687419 \h </w:instrText>
            </w:r>
            <w:r w:rsidR="000F0722">
              <w:rPr>
                <w:noProof/>
                <w:webHidden/>
              </w:rPr>
            </w:r>
            <w:r w:rsidR="000F0722">
              <w:rPr>
                <w:noProof/>
                <w:webHidden/>
              </w:rPr>
              <w:fldChar w:fldCharType="separate"/>
            </w:r>
            <w:r w:rsidR="0097565F">
              <w:rPr>
                <w:noProof/>
                <w:webHidden/>
              </w:rPr>
              <w:t>13</w:t>
            </w:r>
            <w:r w:rsidR="000F0722">
              <w:rPr>
                <w:noProof/>
                <w:webHidden/>
              </w:rPr>
              <w:fldChar w:fldCharType="end"/>
            </w:r>
          </w:hyperlink>
        </w:p>
        <w:p w14:paraId="02FCD9F9" w14:textId="2EBDA197" w:rsidR="000F0722" w:rsidRDefault="00F27EAA">
          <w:pPr>
            <w:pStyle w:val="TOC2"/>
            <w:tabs>
              <w:tab w:val="right" w:leader="dot" w:pos="9350"/>
            </w:tabs>
            <w:rPr>
              <w:noProof/>
              <w:kern w:val="0"/>
              <w:sz w:val="22"/>
              <w:szCs w:val="22"/>
              <w:lang w:eastAsia="en-US"/>
            </w:rPr>
          </w:pPr>
          <w:hyperlink w:anchor="_Toc27687420" w:history="1">
            <w:r w:rsidR="000F0722" w:rsidRPr="00823CEF">
              <w:rPr>
                <w:rStyle w:val="Hyperlink"/>
                <w:noProof/>
              </w:rPr>
              <w:t>Glove (20newsgroups)</w:t>
            </w:r>
            <w:r w:rsidR="000F0722">
              <w:rPr>
                <w:noProof/>
                <w:webHidden/>
              </w:rPr>
              <w:tab/>
            </w:r>
            <w:r w:rsidR="000F0722">
              <w:rPr>
                <w:noProof/>
                <w:webHidden/>
              </w:rPr>
              <w:fldChar w:fldCharType="begin"/>
            </w:r>
            <w:r w:rsidR="000F0722">
              <w:rPr>
                <w:noProof/>
                <w:webHidden/>
              </w:rPr>
              <w:instrText xml:space="preserve"> PAGEREF _Toc27687420 \h </w:instrText>
            </w:r>
            <w:r w:rsidR="000F0722">
              <w:rPr>
                <w:noProof/>
                <w:webHidden/>
              </w:rPr>
            </w:r>
            <w:r w:rsidR="000F0722">
              <w:rPr>
                <w:noProof/>
                <w:webHidden/>
              </w:rPr>
              <w:fldChar w:fldCharType="separate"/>
            </w:r>
            <w:r w:rsidR="0097565F">
              <w:rPr>
                <w:noProof/>
                <w:webHidden/>
              </w:rPr>
              <w:t>13</w:t>
            </w:r>
            <w:r w:rsidR="000F0722">
              <w:rPr>
                <w:noProof/>
                <w:webHidden/>
              </w:rPr>
              <w:fldChar w:fldCharType="end"/>
            </w:r>
          </w:hyperlink>
        </w:p>
        <w:p w14:paraId="3942E1B3" w14:textId="098E9FE1" w:rsidR="000F0722" w:rsidRDefault="00F27EAA">
          <w:pPr>
            <w:pStyle w:val="TOC2"/>
            <w:tabs>
              <w:tab w:val="right" w:leader="dot" w:pos="9350"/>
            </w:tabs>
            <w:rPr>
              <w:noProof/>
              <w:kern w:val="0"/>
              <w:sz w:val="22"/>
              <w:szCs w:val="22"/>
              <w:lang w:eastAsia="en-US"/>
            </w:rPr>
          </w:pPr>
          <w:hyperlink w:anchor="_Toc27687421" w:history="1">
            <w:r w:rsidR="000F0722" w:rsidRPr="00823CEF">
              <w:rPr>
                <w:rStyle w:val="Hyperlink"/>
                <w:noProof/>
              </w:rPr>
              <w:t>Sentiment Analysis (IMDB Listings)</w:t>
            </w:r>
            <w:r w:rsidR="000F0722">
              <w:rPr>
                <w:noProof/>
                <w:webHidden/>
              </w:rPr>
              <w:tab/>
            </w:r>
            <w:r w:rsidR="000F0722">
              <w:rPr>
                <w:noProof/>
                <w:webHidden/>
              </w:rPr>
              <w:fldChar w:fldCharType="begin"/>
            </w:r>
            <w:r w:rsidR="000F0722">
              <w:rPr>
                <w:noProof/>
                <w:webHidden/>
              </w:rPr>
              <w:instrText xml:space="preserve"> PAGEREF _Toc27687421 \h </w:instrText>
            </w:r>
            <w:r w:rsidR="000F0722">
              <w:rPr>
                <w:noProof/>
                <w:webHidden/>
              </w:rPr>
            </w:r>
            <w:r w:rsidR="000F0722">
              <w:rPr>
                <w:noProof/>
                <w:webHidden/>
              </w:rPr>
              <w:fldChar w:fldCharType="separate"/>
            </w:r>
            <w:r w:rsidR="0097565F">
              <w:rPr>
                <w:noProof/>
                <w:webHidden/>
              </w:rPr>
              <w:t>14</w:t>
            </w:r>
            <w:r w:rsidR="000F0722">
              <w:rPr>
                <w:noProof/>
                <w:webHidden/>
              </w:rPr>
              <w:fldChar w:fldCharType="end"/>
            </w:r>
          </w:hyperlink>
        </w:p>
        <w:p w14:paraId="55D96B5E" w14:textId="4C31C5A7" w:rsidR="000F0722" w:rsidRDefault="00F27EAA">
          <w:pPr>
            <w:pStyle w:val="TOC2"/>
            <w:tabs>
              <w:tab w:val="right" w:leader="dot" w:pos="9350"/>
            </w:tabs>
            <w:rPr>
              <w:noProof/>
              <w:kern w:val="0"/>
              <w:sz w:val="22"/>
              <w:szCs w:val="22"/>
              <w:lang w:eastAsia="en-US"/>
            </w:rPr>
          </w:pPr>
          <w:hyperlink w:anchor="_Toc27687422" w:history="1">
            <w:r w:rsidR="000F0722" w:rsidRPr="00823CEF">
              <w:rPr>
                <w:rStyle w:val="Hyperlink"/>
                <w:noProof/>
              </w:rPr>
              <w:t>Deep Learning Benchmark</w:t>
            </w:r>
            <w:r w:rsidR="000F0722">
              <w:rPr>
                <w:noProof/>
                <w:webHidden/>
              </w:rPr>
              <w:tab/>
            </w:r>
            <w:r w:rsidR="000F0722">
              <w:rPr>
                <w:noProof/>
                <w:webHidden/>
              </w:rPr>
              <w:fldChar w:fldCharType="begin"/>
            </w:r>
            <w:r w:rsidR="000F0722">
              <w:rPr>
                <w:noProof/>
                <w:webHidden/>
              </w:rPr>
              <w:instrText xml:space="preserve"> PAGEREF _Toc27687422 \h </w:instrText>
            </w:r>
            <w:r w:rsidR="000F0722">
              <w:rPr>
                <w:noProof/>
                <w:webHidden/>
              </w:rPr>
            </w:r>
            <w:r w:rsidR="000F0722">
              <w:rPr>
                <w:noProof/>
                <w:webHidden/>
              </w:rPr>
              <w:fldChar w:fldCharType="separate"/>
            </w:r>
            <w:r w:rsidR="0097565F">
              <w:rPr>
                <w:noProof/>
                <w:webHidden/>
              </w:rPr>
              <w:t>14</w:t>
            </w:r>
            <w:r w:rsidR="000F0722">
              <w:rPr>
                <w:noProof/>
                <w:webHidden/>
              </w:rPr>
              <w:fldChar w:fldCharType="end"/>
            </w:r>
          </w:hyperlink>
        </w:p>
        <w:p w14:paraId="10F8CFBD" w14:textId="23961AAD" w:rsidR="000F0722" w:rsidRDefault="00F27EAA">
          <w:pPr>
            <w:pStyle w:val="TOC2"/>
            <w:tabs>
              <w:tab w:val="right" w:leader="dot" w:pos="9350"/>
            </w:tabs>
            <w:rPr>
              <w:noProof/>
              <w:kern w:val="0"/>
              <w:sz w:val="22"/>
              <w:szCs w:val="22"/>
              <w:lang w:eastAsia="en-US"/>
            </w:rPr>
          </w:pPr>
          <w:hyperlink w:anchor="_Toc27687423" w:history="1">
            <w:r w:rsidR="000F0722" w:rsidRPr="00823CEF">
              <w:rPr>
                <w:rStyle w:val="Hyperlink"/>
                <w:noProof/>
              </w:rPr>
              <w:t>Multi GPU (Imagenet)</w:t>
            </w:r>
            <w:r w:rsidR="000F0722">
              <w:rPr>
                <w:noProof/>
                <w:webHidden/>
              </w:rPr>
              <w:tab/>
            </w:r>
            <w:r w:rsidR="000F0722">
              <w:rPr>
                <w:noProof/>
                <w:webHidden/>
              </w:rPr>
              <w:fldChar w:fldCharType="begin"/>
            </w:r>
            <w:r w:rsidR="000F0722">
              <w:rPr>
                <w:noProof/>
                <w:webHidden/>
              </w:rPr>
              <w:instrText xml:space="preserve"> PAGEREF _Toc27687423 \h </w:instrText>
            </w:r>
            <w:r w:rsidR="000F0722">
              <w:rPr>
                <w:noProof/>
                <w:webHidden/>
              </w:rPr>
            </w:r>
            <w:r w:rsidR="000F0722">
              <w:rPr>
                <w:noProof/>
                <w:webHidden/>
              </w:rPr>
              <w:fldChar w:fldCharType="separate"/>
            </w:r>
            <w:r w:rsidR="0097565F">
              <w:rPr>
                <w:noProof/>
                <w:webHidden/>
              </w:rPr>
              <w:t>14</w:t>
            </w:r>
            <w:r w:rsidR="000F0722">
              <w:rPr>
                <w:noProof/>
                <w:webHidden/>
              </w:rPr>
              <w:fldChar w:fldCharType="end"/>
            </w:r>
          </w:hyperlink>
        </w:p>
        <w:p w14:paraId="3446504A" w14:textId="5F9121EC" w:rsidR="000F0722" w:rsidRDefault="00F27EAA">
          <w:pPr>
            <w:pStyle w:val="TOC1"/>
            <w:rPr>
              <w:b w:val="0"/>
              <w:bCs w:val="0"/>
              <w:kern w:val="0"/>
              <w:sz w:val="22"/>
              <w:szCs w:val="22"/>
              <w:lang w:eastAsia="en-US"/>
            </w:rPr>
          </w:pPr>
          <w:hyperlink w:anchor="_Toc27687424" w:history="1">
            <w:r w:rsidR="000F0722" w:rsidRPr="00823CEF">
              <w:rPr>
                <w:rStyle w:val="Hyperlink"/>
              </w:rPr>
              <w:t>Performance Discussions</w:t>
            </w:r>
            <w:r w:rsidR="000F0722">
              <w:rPr>
                <w:webHidden/>
              </w:rPr>
              <w:tab/>
            </w:r>
            <w:r w:rsidR="000F0722">
              <w:rPr>
                <w:webHidden/>
              </w:rPr>
              <w:fldChar w:fldCharType="begin"/>
            </w:r>
            <w:r w:rsidR="000F0722">
              <w:rPr>
                <w:webHidden/>
              </w:rPr>
              <w:instrText xml:space="preserve"> PAGEREF _Toc27687424 \h </w:instrText>
            </w:r>
            <w:r w:rsidR="000F0722">
              <w:rPr>
                <w:webHidden/>
              </w:rPr>
            </w:r>
            <w:r w:rsidR="000F0722">
              <w:rPr>
                <w:webHidden/>
              </w:rPr>
              <w:fldChar w:fldCharType="separate"/>
            </w:r>
            <w:r w:rsidR="0097565F">
              <w:rPr>
                <w:webHidden/>
              </w:rPr>
              <w:t>15</w:t>
            </w:r>
            <w:r w:rsidR="000F0722">
              <w:rPr>
                <w:webHidden/>
              </w:rPr>
              <w:fldChar w:fldCharType="end"/>
            </w:r>
          </w:hyperlink>
        </w:p>
        <w:p w14:paraId="0882FD6E" w14:textId="722EF0EA" w:rsidR="000F0722" w:rsidRDefault="00F27EAA">
          <w:pPr>
            <w:pStyle w:val="TOC1"/>
            <w:rPr>
              <w:b w:val="0"/>
              <w:bCs w:val="0"/>
              <w:kern w:val="0"/>
              <w:sz w:val="22"/>
              <w:szCs w:val="22"/>
              <w:lang w:eastAsia="en-US"/>
            </w:rPr>
          </w:pPr>
          <w:hyperlink w:anchor="_Toc27687425" w:history="1">
            <w:r w:rsidR="000F0722" w:rsidRPr="00823CEF">
              <w:rPr>
                <w:rStyle w:val="Hyperlink"/>
              </w:rPr>
              <w:t>Extra Features on Google Cloud</w:t>
            </w:r>
            <w:r w:rsidR="000F0722">
              <w:rPr>
                <w:webHidden/>
              </w:rPr>
              <w:tab/>
            </w:r>
            <w:r w:rsidR="000F0722">
              <w:rPr>
                <w:webHidden/>
              </w:rPr>
              <w:fldChar w:fldCharType="begin"/>
            </w:r>
            <w:r w:rsidR="000F0722">
              <w:rPr>
                <w:webHidden/>
              </w:rPr>
              <w:instrText xml:space="preserve"> PAGEREF _Toc27687425 \h </w:instrText>
            </w:r>
            <w:r w:rsidR="000F0722">
              <w:rPr>
                <w:webHidden/>
              </w:rPr>
            </w:r>
            <w:r w:rsidR="000F0722">
              <w:rPr>
                <w:webHidden/>
              </w:rPr>
              <w:fldChar w:fldCharType="separate"/>
            </w:r>
            <w:r w:rsidR="0097565F">
              <w:rPr>
                <w:webHidden/>
              </w:rPr>
              <w:t>18</w:t>
            </w:r>
            <w:r w:rsidR="000F0722">
              <w:rPr>
                <w:webHidden/>
              </w:rPr>
              <w:fldChar w:fldCharType="end"/>
            </w:r>
          </w:hyperlink>
        </w:p>
        <w:p w14:paraId="24411092" w14:textId="7B7A8D9A" w:rsidR="000F0722" w:rsidRDefault="00F27EAA">
          <w:pPr>
            <w:pStyle w:val="TOC1"/>
            <w:rPr>
              <w:b w:val="0"/>
              <w:bCs w:val="0"/>
              <w:kern w:val="0"/>
              <w:sz w:val="22"/>
              <w:szCs w:val="22"/>
              <w:lang w:eastAsia="en-US"/>
            </w:rPr>
          </w:pPr>
          <w:hyperlink w:anchor="_Toc27687426" w:history="1">
            <w:r w:rsidR="000F0722" w:rsidRPr="00823CEF">
              <w:rPr>
                <w:rStyle w:val="Hyperlink"/>
              </w:rPr>
              <w:t>Conclusion</w:t>
            </w:r>
            <w:r w:rsidR="000F0722">
              <w:rPr>
                <w:webHidden/>
              </w:rPr>
              <w:tab/>
            </w:r>
            <w:r w:rsidR="000F0722">
              <w:rPr>
                <w:webHidden/>
              </w:rPr>
              <w:fldChar w:fldCharType="begin"/>
            </w:r>
            <w:r w:rsidR="000F0722">
              <w:rPr>
                <w:webHidden/>
              </w:rPr>
              <w:instrText xml:space="preserve"> PAGEREF _Toc27687426 \h </w:instrText>
            </w:r>
            <w:r w:rsidR="000F0722">
              <w:rPr>
                <w:webHidden/>
              </w:rPr>
            </w:r>
            <w:r w:rsidR="000F0722">
              <w:rPr>
                <w:webHidden/>
              </w:rPr>
              <w:fldChar w:fldCharType="separate"/>
            </w:r>
            <w:r w:rsidR="0097565F">
              <w:rPr>
                <w:webHidden/>
              </w:rPr>
              <w:t>19</w:t>
            </w:r>
            <w:r w:rsidR="000F0722">
              <w:rPr>
                <w:webHidden/>
              </w:rPr>
              <w:fldChar w:fldCharType="end"/>
            </w:r>
          </w:hyperlink>
        </w:p>
        <w:p w14:paraId="5D4904A6" w14:textId="6F257FF0" w:rsidR="00007D02" w:rsidRDefault="00007D02">
          <w:r>
            <w:rPr>
              <w:b/>
              <w:bCs/>
              <w:noProof/>
            </w:rPr>
            <w:fldChar w:fldCharType="end"/>
          </w:r>
        </w:p>
      </w:sdtContent>
    </w:sdt>
    <w:p w14:paraId="7A3D2F93" w14:textId="77777777" w:rsidR="00E81978" w:rsidRDefault="00E81978"/>
    <w:p w14:paraId="417F789E" w14:textId="25E78EB8" w:rsidR="00E81978" w:rsidRPr="00007D02" w:rsidRDefault="00E81978" w:rsidP="00C97461"/>
    <w:p w14:paraId="5B8381AA" w14:textId="5C8CAF6D" w:rsidR="0031214D" w:rsidRPr="00C97461" w:rsidRDefault="0031214D" w:rsidP="00C97461">
      <w:pPr>
        <w:pStyle w:val="SectionTitle"/>
        <w:rPr>
          <w:b/>
          <w:bCs/>
        </w:rPr>
      </w:pPr>
      <w:bookmarkStart w:id="2" w:name="_Toc27687400"/>
      <w:r w:rsidRPr="00C97461">
        <w:rPr>
          <w:b/>
          <w:bCs/>
        </w:rPr>
        <w:lastRenderedPageBreak/>
        <w:t>Introduction</w:t>
      </w:r>
      <w:bookmarkEnd w:id="2"/>
    </w:p>
    <w:p w14:paraId="6CC77F46" w14:textId="13026A44" w:rsidR="00A6241E" w:rsidRDefault="00A6241E">
      <w:r>
        <w:t xml:space="preserve">The Prince Cluster serves as our main source of compute here at NYU, and NYU’s IT department puts in a lot of resources and time into making the cluster functional and operate normally, which includes addition of new hardware, monthly maintenance, and managing user access. Now, we look at public offerings (in this case, Google Cloud) and see if there are any differences or improvements in porting our High-Performance Computing needs directly to a public cloud instead, and if the cost differences are </w:t>
      </w:r>
      <w:r w:rsidR="00C1608D">
        <w:t>worth the change overall.</w:t>
      </w:r>
    </w:p>
    <w:p w14:paraId="23728540" w14:textId="2CBAF130" w:rsidR="00152B5B" w:rsidRPr="00152B5B" w:rsidRDefault="00C1608D" w:rsidP="00007D02">
      <w:r>
        <w:t>The contributions of each member in this project are mostly even. The analysis of User Interface and Access was managed by all of us (based on our feelings of the User Experience in the initial weeks of testing). Performance testing was split based on area of research – Computer Vision (Ruining Sun), Natural Language Processing (Xifei Li), Benchmarking and Multi-GPU tests (Alankrith Krishnan). Storage related differences were handled by Xifei, Access Time Analysis</w:t>
      </w:r>
      <w:r w:rsidR="00123A10">
        <w:t xml:space="preserve"> and other Google Cloud Features</w:t>
      </w:r>
      <w:r>
        <w:t xml:space="preserve"> by Alankrith, and Hardware and Cost Differences by Ruining.</w:t>
      </w:r>
    </w:p>
    <w:p w14:paraId="0A68160E" w14:textId="77777777" w:rsidR="00162609" w:rsidRDefault="00162609">
      <w:pPr>
        <w:pStyle w:val="Heading1"/>
        <w:sectPr w:rsidR="00162609">
          <w:footnotePr>
            <w:pos w:val="beneathText"/>
          </w:footnotePr>
          <w:pgSz w:w="12240" w:h="15840"/>
          <w:pgMar w:top="1440" w:right="1440" w:bottom="1440" w:left="1440" w:header="720" w:footer="720" w:gutter="0"/>
          <w:cols w:space="720"/>
          <w:titlePg/>
          <w:docGrid w:linePitch="360"/>
          <w15:footnoteColumns w:val="1"/>
        </w:sectPr>
      </w:pPr>
    </w:p>
    <w:p w14:paraId="744E961D" w14:textId="0A877A36" w:rsidR="00E81978" w:rsidRPr="003C4D2F" w:rsidRDefault="00C1608D">
      <w:pPr>
        <w:pStyle w:val="Heading1"/>
      </w:pPr>
      <w:bookmarkStart w:id="3" w:name="_Toc27687401"/>
      <w:r w:rsidRPr="003C4D2F">
        <w:lastRenderedPageBreak/>
        <w:t>Methodology</w:t>
      </w:r>
      <w:bookmarkEnd w:id="3"/>
    </w:p>
    <w:p w14:paraId="6777691C" w14:textId="02DB8A31" w:rsidR="00C1608D" w:rsidRDefault="00C1608D" w:rsidP="00C1608D">
      <w:r>
        <w:t xml:space="preserve">We split our tests into multiple </w:t>
      </w:r>
      <w:r w:rsidR="00152B5B">
        <w:t>sections:</w:t>
      </w:r>
    </w:p>
    <w:p w14:paraId="3B512A81" w14:textId="284DEBB8" w:rsidR="00152B5B" w:rsidRDefault="00152B5B" w:rsidP="00152B5B">
      <w:pPr>
        <w:pStyle w:val="ListParagraph"/>
        <w:numPr>
          <w:ilvl w:val="0"/>
          <w:numId w:val="16"/>
        </w:numPr>
      </w:pPr>
      <w:r>
        <w:t>Ease of Access – User Interface and Jupyter Notebook Access</w:t>
      </w:r>
    </w:p>
    <w:p w14:paraId="4706F35B" w14:textId="4F5D1CA9" w:rsidR="00152B5B" w:rsidRDefault="00152B5B" w:rsidP="00152B5B">
      <w:pPr>
        <w:pStyle w:val="ListParagraph"/>
        <w:numPr>
          <w:ilvl w:val="0"/>
          <w:numId w:val="16"/>
        </w:numPr>
      </w:pPr>
      <w:r>
        <w:t>Storage Comparisons – Disks and Buckets</w:t>
      </w:r>
    </w:p>
    <w:p w14:paraId="46AFA07B" w14:textId="28603BFB" w:rsidR="00152B5B" w:rsidRDefault="00152B5B" w:rsidP="00152B5B">
      <w:pPr>
        <w:pStyle w:val="ListParagraph"/>
        <w:numPr>
          <w:ilvl w:val="0"/>
          <w:numId w:val="16"/>
        </w:numPr>
      </w:pPr>
      <w:r>
        <w:t>Hardware Comparisons – CPUs and GPUs</w:t>
      </w:r>
    </w:p>
    <w:p w14:paraId="0EE9D8B0" w14:textId="170BF74C" w:rsidR="00C216BA" w:rsidRDefault="00C216BA" w:rsidP="00152B5B">
      <w:pPr>
        <w:pStyle w:val="ListParagraph"/>
        <w:numPr>
          <w:ilvl w:val="0"/>
          <w:numId w:val="16"/>
        </w:numPr>
      </w:pPr>
      <w:r>
        <w:t>Access Times – Requesting resources at different times on multiple days</w:t>
      </w:r>
    </w:p>
    <w:p w14:paraId="46B150BA" w14:textId="2441DEA4" w:rsidR="00007D02" w:rsidRDefault="00152B5B" w:rsidP="00007D02">
      <w:pPr>
        <w:pStyle w:val="ListParagraph"/>
        <w:numPr>
          <w:ilvl w:val="0"/>
          <w:numId w:val="16"/>
        </w:numPr>
      </w:pPr>
      <w:r>
        <w:t xml:space="preserve">Cost Comparisons – Total cost </w:t>
      </w:r>
      <w:r w:rsidR="00007D02">
        <w:t>(theoretical estimate)</w:t>
      </w:r>
    </w:p>
    <w:p w14:paraId="3DF43EE6" w14:textId="77777777" w:rsidR="0038784A" w:rsidRDefault="0038784A" w:rsidP="0038784A">
      <w:pPr>
        <w:pStyle w:val="ListParagraph"/>
        <w:numPr>
          <w:ilvl w:val="0"/>
          <w:numId w:val="16"/>
        </w:numPr>
      </w:pPr>
      <w:r>
        <w:t>Performance Testing – Computer Vision, Natural Language Processing, Benchmark and Multi-GPU Tests</w:t>
      </w:r>
    </w:p>
    <w:p w14:paraId="0E070269" w14:textId="77777777" w:rsidR="0038784A" w:rsidRDefault="0038784A" w:rsidP="0038784A">
      <w:pPr>
        <w:ind w:firstLine="0"/>
      </w:pPr>
    </w:p>
    <w:p w14:paraId="69764289" w14:textId="2539EF38" w:rsidR="003C4D2F" w:rsidRDefault="003C4D2F" w:rsidP="003C4D2F">
      <w:r>
        <w:t xml:space="preserve">All tests were conducted in isolated environments, with no elevated permissions to make sure it is as comparable to a standard user as possible. Separate instances were created for each job on Google Cloud, and GPUs were requested </w:t>
      </w:r>
      <w:r w:rsidR="00042F8F">
        <w:t>directly</w:t>
      </w:r>
      <w:r>
        <w:t xml:space="preserve"> for each job on Prince. Environments were isolated as well, with each job having its own Anaconda Environment to avoid any kind of dependency issue</w:t>
      </w:r>
      <w:r w:rsidR="00123A10">
        <w:t>s.</w:t>
      </w:r>
    </w:p>
    <w:p w14:paraId="76EB6196" w14:textId="6085CAB1" w:rsidR="003C4D2F" w:rsidRDefault="003C4D2F" w:rsidP="003C4D2F"/>
    <w:p w14:paraId="0BD78809" w14:textId="77777777" w:rsidR="00162609" w:rsidRDefault="00162609" w:rsidP="003C4D2F">
      <w:pPr>
        <w:pStyle w:val="SectionTitle"/>
        <w:rPr>
          <w:b/>
          <w:bCs/>
        </w:rPr>
        <w:sectPr w:rsidR="00162609">
          <w:footnotePr>
            <w:pos w:val="beneathText"/>
          </w:footnotePr>
          <w:pgSz w:w="12240" w:h="15840"/>
          <w:pgMar w:top="1440" w:right="1440" w:bottom="1440" w:left="1440" w:header="720" w:footer="720" w:gutter="0"/>
          <w:cols w:space="720"/>
          <w:titlePg/>
          <w:docGrid w:linePitch="360"/>
          <w15:footnoteColumns w:val="1"/>
        </w:sectPr>
      </w:pPr>
    </w:p>
    <w:p w14:paraId="07BDD0E8" w14:textId="34DFE16B" w:rsidR="003C4D2F" w:rsidRPr="00123A10" w:rsidRDefault="003C4D2F" w:rsidP="003C4D2F">
      <w:pPr>
        <w:pStyle w:val="SectionTitle"/>
        <w:rPr>
          <w:b/>
          <w:bCs/>
        </w:rPr>
      </w:pPr>
      <w:bookmarkStart w:id="4" w:name="_Toc27687402"/>
      <w:r w:rsidRPr="00123A10">
        <w:rPr>
          <w:b/>
          <w:bCs/>
        </w:rPr>
        <w:lastRenderedPageBreak/>
        <w:t>Ease of Access</w:t>
      </w:r>
      <w:bookmarkEnd w:id="4"/>
    </w:p>
    <w:p w14:paraId="58D7C44F" w14:textId="6AFBAE5B" w:rsidR="00007D02" w:rsidRDefault="00123A10" w:rsidP="00804D41">
      <w:r>
        <w:t xml:space="preserve">Ease of Access is determined by the experience the user has </w:t>
      </w:r>
      <w:r w:rsidR="002763E6">
        <w:t xml:space="preserve">during their time on the </w:t>
      </w:r>
      <w:r w:rsidR="00804D41">
        <w:t>either cloud. Let us look at each one.</w:t>
      </w:r>
    </w:p>
    <w:p w14:paraId="15650BEC" w14:textId="78A36B1F" w:rsidR="002763E6" w:rsidRDefault="002763E6" w:rsidP="00804D41">
      <w:pPr>
        <w:pStyle w:val="Heading2"/>
      </w:pPr>
      <w:bookmarkStart w:id="5" w:name="_Toc27687403"/>
      <w:r>
        <w:t>Prince</w:t>
      </w:r>
      <w:bookmarkEnd w:id="5"/>
    </w:p>
    <w:p w14:paraId="03DE7CD6" w14:textId="77777777" w:rsidR="00804D41" w:rsidRDefault="002763E6" w:rsidP="00804D41">
      <w:pPr>
        <w:pStyle w:val="Heading3"/>
      </w:pPr>
      <w:bookmarkStart w:id="6" w:name="_Toc27687404"/>
      <w:r>
        <w:t>Login</w:t>
      </w:r>
      <w:bookmarkEnd w:id="6"/>
    </w:p>
    <w:p w14:paraId="04A97470" w14:textId="6A9726BD" w:rsidR="002763E6" w:rsidRDefault="002763E6" w:rsidP="00804D41">
      <w:pPr>
        <w:pStyle w:val="ListParagraph"/>
      </w:pPr>
      <w:r>
        <w:t xml:space="preserve">Logging into Prince is a terminal based process, since there is </w:t>
      </w:r>
      <w:r w:rsidR="00D50A54">
        <w:t xml:space="preserve">no </w:t>
      </w:r>
      <w:r>
        <w:t>GUI linked to Prince. Depending on whether you are on the NYU network, you might need to go through a Bastion Host/VPN to log in – multiple hops.</w:t>
      </w:r>
    </w:p>
    <w:p w14:paraId="127073D3" w14:textId="77777777" w:rsidR="00804D41" w:rsidRDefault="002763E6" w:rsidP="00804D41">
      <w:pPr>
        <w:pStyle w:val="Heading3"/>
      </w:pPr>
      <w:bookmarkStart w:id="7" w:name="_Toc27687405"/>
      <w:r>
        <w:t>Requesting Resources</w:t>
      </w:r>
      <w:bookmarkEnd w:id="7"/>
    </w:p>
    <w:p w14:paraId="0A8128BF" w14:textId="73515680" w:rsidR="002763E6" w:rsidRDefault="002763E6" w:rsidP="00804D41">
      <w:pPr>
        <w:pStyle w:val="ListParagraph"/>
      </w:pPr>
      <w:r>
        <w:t xml:space="preserve">Requesting resources happens through the Slurm workload manager, </w:t>
      </w:r>
      <w:r w:rsidR="00A05BD4">
        <w:t>which has two different options to run jobs – srun and sbatch. srun is used to request nodes for interactive access, and sbatch is used to submit batch jobs that run on a node when it is allocated. The commands for these are non-trivial – they need you to know the exact arguments and flags which are available from examples on the NYU Prince wiki.</w:t>
      </w:r>
    </w:p>
    <w:p w14:paraId="094038C1" w14:textId="77777777" w:rsidR="00804D41" w:rsidRDefault="00A05BD4" w:rsidP="00804D41">
      <w:pPr>
        <w:pStyle w:val="Heading3"/>
      </w:pPr>
      <w:bookmarkStart w:id="8" w:name="_Toc27687406"/>
      <w:r>
        <w:t>File Transfer</w:t>
      </w:r>
      <w:bookmarkEnd w:id="8"/>
    </w:p>
    <w:p w14:paraId="3C811D9D" w14:textId="4851E80E" w:rsidR="00A05BD4" w:rsidRDefault="0038784A" w:rsidP="00804D41">
      <w:pPr>
        <w:pStyle w:val="ListParagraph"/>
      </w:pPr>
      <w:r>
        <w:t>SCP</w:t>
      </w:r>
      <w:r w:rsidR="00A05BD4">
        <w:t xml:space="preserve"> is straightforward, as it is like </w:t>
      </w:r>
      <w:r>
        <w:t>SSH</w:t>
      </w:r>
      <w:r w:rsidR="00A05BD4">
        <w:t>, except with the path to the files to be copied. (scp &lt;source&gt; &lt;destination&gt;)</w:t>
      </w:r>
    </w:p>
    <w:p w14:paraId="1F98FA22" w14:textId="77777777" w:rsidR="00804D41" w:rsidRDefault="00A05BD4" w:rsidP="00804D41">
      <w:pPr>
        <w:pStyle w:val="Heading3"/>
      </w:pPr>
      <w:bookmarkStart w:id="9" w:name="_Toc27687407"/>
      <w:r>
        <w:t>Jupyter Notebook Access</w:t>
      </w:r>
      <w:bookmarkEnd w:id="9"/>
    </w:p>
    <w:p w14:paraId="174C0117" w14:textId="51615F7C" w:rsidR="00A05BD4" w:rsidRDefault="00A05BD4" w:rsidP="00804D41">
      <w:pPr>
        <w:pStyle w:val="ListParagraph"/>
      </w:pPr>
      <w:r>
        <w:t>Running the notebook server and accessing it is not as simple, since you need to sbatch a specific jupyter script and forward the ports to your local system before accessing the notebook on the web browser. This takes a while to figure out and set up for the first time, after which most people just script the process instead.</w:t>
      </w:r>
    </w:p>
    <w:p w14:paraId="0CBC96C6" w14:textId="30518DD5" w:rsidR="00A05BD4" w:rsidRDefault="00A05BD4" w:rsidP="00804D41">
      <w:pPr>
        <w:pStyle w:val="Heading2"/>
      </w:pPr>
      <w:bookmarkStart w:id="10" w:name="_Toc27687408"/>
      <w:r>
        <w:lastRenderedPageBreak/>
        <w:t>Google Cloud</w:t>
      </w:r>
      <w:bookmarkEnd w:id="10"/>
    </w:p>
    <w:p w14:paraId="0F72DEB7" w14:textId="77777777" w:rsidR="00804D41" w:rsidRDefault="00A05BD4" w:rsidP="00804D41">
      <w:pPr>
        <w:pStyle w:val="Heading3"/>
      </w:pPr>
      <w:bookmarkStart w:id="11" w:name="_Toc27687409"/>
      <w:r>
        <w:t>Login</w:t>
      </w:r>
      <w:bookmarkEnd w:id="11"/>
    </w:p>
    <w:p w14:paraId="18ACAA72" w14:textId="3DBCCF8B" w:rsidR="00A05BD4" w:rsidRDefault="00A05BD4" w:rsidP="00804D41">
      <w:pPr>
        <w:pStyle w:val="ListParagraph"/>
      </w:pPr>
      <w:r>
        <w:t>Login is as simple as logging into your Google account and accessing the Google Cloud Console and setting the correct project. No hassles or multiple hops of any sort.</w:t>
      </w:r>
    </w:p>
    <w:p w14:paraId="20AA9F66" w14:textId="77777777" w:rsidR="00804D41" w:rsidRDefault="00A05BD4" w:rsidP="00804D41">
      <w:pPr>
        <w:pStyle w:val="Heading3"/>
      </w:pPr>
      <w:bookmarkStart w:id="12" w:name="_Toc27687410"/>
      <w:r>
        <w:t>Requesting Resources</w:t>
      </w:r>
      <w:bookmarkEnd w:id="12"/>
    </w:p>
    <w:p w14:paraId="3A84F221" w14:textId="106904B2" w:rsidR="00A05BD4" w:rsidRDefault="00A05BD4" w:rsidP="00804D41">
      <w:pPr>
        <w:pStyle w:val="ListParagraph"/>
      </w:pPr>
      <w:r>
        <w:t xml:space="preserve">Google Cloud allows you to create VM’s from the GUI directly, with the specifications being clear and completely available on the instance creation page. You choose what you need and boot up the instance. After the instance is created, you can </w:t>
      </w:r>
      <w:r w:rsidR="0038784A">
        <w:t>SSH</w:t>
      </w:r>
      <w:r>
        <w:t xml:space="preserve"> to the instance in multiple ways – directly through the browser</w:t>
      </w:r>
      <w:r w:rsidR="0038784A">
        <w:t xml:space="preserve"> or through the GCloud SDK. Connecting through the GCloud SDK directly has a command on the GUI as well</w:t>
      </w:r>
      <w:r w:rsidR="00804D41">
        <w:t>.</w:t>
      </w:r>
    </w:p>
    <w:p w14:paraId="1AF38F17" w14:textId="77777777" w:rsidR="00804D41" w:rsidRDefault="0038784A" w:rsidP="00804D41">
      <w:pPr>
        <w:pStyle w:val="Heading3"/>
      </w:pPr>
      <w:bookmarkStart w:id="13" w:name="_Toc27687411"/>
      <w:r>
        <w:t>File Transfer</w:t>
      </w:r>
      <w:bookmarkEnd w:id="13"/>
    </w:p>
    <w:p w14:paraId="72A45F4E" w14:textId="1B8A127A" w:rsidR="0038784A" w:rsidRDefault="0038784A" w:rsidP="00804D41">
      <w:pPr>
        <w:pStyle w:val="ListParagraph"/>
      </w:pPr>
      <w:r>
        <w:t>Once you have the command, you can replace SSH with SCP and add a source path (like SCP on Prince), so there is no difference in file transfer. If you do choose to upload directly through the web browser however, you can just choose upload file on the browser and choose your file to upload it without SSH.</w:t>
      </w:r>
    </w:p>
    <w:p w14:paraId="75412243" w14:textId="77777777" w:rsidR="00804D41" w:rsidRDefault="0038784A" w:rsidP="00804D41">
      <w:pPr>
        <w:pStyle w:val="Heading3"/>
      </w:pPr>
      <w:bookmarkStart w:id="14" w:name="_Toc27687412"/>
      <w:r>
        <w:t>Jupyter Notebook Access</w:t>
      </w:r>
      <w:bookmarkEnd w:id="14"/>
    </w:p>
    <w:p w14:paraId="3EF2AE41" w14:textId="369BE6BF" w:rsidR="00804D41" w:rsidRDefault="0038784A" w:rsidP="00804D41">
      <w:pPr>
        <w:pStyle w:val="ListParagraph"/>
      </w:pPr>
      <w:r>
        <w:t xml:space="preserve">Jupyter notebook can be created and tied to an instance under the ‘AI Platform – Notebooks’ section. It allows you to create a notebook that comes with your favorite Deep Learning Framework </w:t>
      </w:r>
      <w:r w:rsidR="00804D41">
        <w:t>and creates</w:t>
      </w:r>
      <w:r>
        <w:t xml:space="preserve"> a JupyterLab proxy for direct notebook access</w:t>
      </w:r>
      <w:r w:rsidR="00804D41">
        <w:t>.</w:t>
      </w:r>
    </w:p>
    <w:p w14:paraId="6D053C15" w14:textId="77777777" w:rsidR="00804D41" w:rsidRDefault="00804D41" w:rsidP="00804D41">
      <w:pPr>
        <w:pStyle w:val="ListParagraph"/>
      </w:pPr>
    </w:p>
    <w:p w14:paraId="4D1257FF" w14:textId="219D3485" w:rsidR="0038784A" w:rsidRDefault="0038784A" w:rsidP="00804D41">
      <w:pPr>
        <w:pStyle w:val="NoSpacing"/>
      </w:pPr>
      <w:r>
        <w:t xml:space="preserve">Overall, the Ease of Access section seems to favor Google Cloud here – since most of the work (other than running the code itself of course) is seamlessly done through the GUI itself. </w:t>
      </w:r>
    </w:p>
    <w:p w14:paraId="6AE99B52" w14:textId="77777777" w:rsidR="00162609" w:rsidRDefault="00162609" w:rsidP="0038784A">
      <w:pPr>
        <w:pStyle w:val="SectionTitle"/>
        <w:rPr>
          <w:b/>
          <w:bCs/>
        </w:rPr>
        <w:sectPr w:rsidR="00162609">
          <w:footnotePr>
            <w:pos w:val="beneathText"/>
          </w:footnotePr>
          <w:pgSz w:w="12240" w:h="15840"/>
          <w:pgMar w:top="1440" w:right="1440" w:bottom="1440" w:left="1440" w:header="720" w:footer="720" w:gutter="0"/>
          <w:cols w:space="720"/>
          <w:titlePg/>
          <w:docGrid w:linePitch="360"/>
          <w15:footnoteColumns w:val="1"/>
        </w:sectPr>
      </w:pPr>
    </w:p>
    <w:p w14:paraId="692AB336" w14:textId="668A83A7" w:rsidR="00007D02" w:rsidRPr="0038784A" w:rsidRDefault="0038784A" w:rsidP="0038784A">
      <w:pPr>
        <w:pStyle w:val="SectionTitle"/>
        <w:rPr>
          <w:b/>
          <w:bCs/>
        </w:rPr>
      </w:pPr>
      <w:bookmarkStart w:id="15" w:name="_Toc27687413"/>
      <w:r w:rsidRPr="0038784A">
        <w:rPr>
          <w:b/>
          <w:bCs/>
        </w:rPr>
        <w:lastRenderedPageBreak/>
        <w:t>Storage Comparisons</w:t>
      </w:r>
      <w:bookmarkEnd w:id="15"/>
    </w:p>
    <w:p w14:paraId="60247007" w14:textId="43205C6C" w:rsidR="0038784A" w:rsidRDefault="00804D41">
      <w:r>
        <w:t xml:space="preserve">In this section, we look at the differences in storage capability and availability across the two clouds. On Prince, we are offered access to only </w:t>
      </w:r>
      <w:r w:rsidR="004850A2">
        <w:t xml:space="preserve">disks with different filesystems, and on Google Cloud, we are offered disks on demand, along with object store buckets as well on demand. </w:t>
      </w:r>
    </w:p>
    <w:p w14:paraId="4B868449" w14:textId="1B8AA882" w:rsidR="004850A2" w:rsidRDefault="004850A2">
      <w:r>
        <w:t>The quota on Prince for disks is generous – 20GB/user on home, 5TB/user on scratch, 2TB/user on beegfs and 2TB/user on archive. On Google Cloud, disks offered are tied to an instance directly. We also get separate persistent disks for storage. All of the disks come with an option of being either standard hard disks or SSD’s, so read/write performance can be boosted by using an SSD instead if necessary.</w:t>
      </w:r>
    </w:p>
    <w:p w14:paraId="316F3461" w14:textId="3351D7D0" w:rsidR="004850A2" w:rsidRDefault="004850A2">
      <w:r>
        <w:t xml:space="preserve">Buckets are not available on Prince, although Google Cloud offers them. But since there is usually a latency with respect to accessing data from buckets and writing to them, we do not consider them for our testing purposes in this report. </w:t>
      </w:r>
    </w:p>
    <w:p w14:paraId="65D119E1" w14:textId="5DAD2F7D" w:rsidR="004850A2" w:rsidRDefault="004850A2">
      <w:r>
        <w:t xml:space="preserve">Overall, both Prince and Google Cloud have similar storage capabilities. Google Cloud can scale on demand </w:t>
      </w:r>
      <w:r w:rsidR="001777A5">
        <w:t>however and</w:t>
      </w:r>
      <w:r>
        <w:t xml:space="preserve"> has SSD support – which can be used if </w:t>
      </w:r>
      <w:r w:rsidR="00AE5D6C">
        <w:t>necessary,</w:t>
      </w:r>
      <w:r>
        <w:t xml:space="preserve"> for certain jobs.</w:t>
      </w:r>
    </w:p>
    <w:p w14:paraId="5219100E" w14:textId="77777777" w:rsidR="004850A2" w:rsidRDefault="004850A2" w:rsidP="004850A2">
      <w:pPr>
        <w:pStyle w:val="Heading1"/>
        <w:sectPr w:rsidR="004850A2">
          <w:footnotePr>
            <w:pos w:val="beneathText"/>
          </w:footnotePr>
          <w:pgSz w:w="12240" w:h="15840"/>
          <w:pgMar w:top="1440" w:right="1440" w:bottom="1440" w:left="1440" w:header="720" w:footer="720" w:gutter="0"/>
          <w:cols w:space="720"/>
          <w:titlePg/>
          <w:docGrid w:linePitch="360"/>
          <w15:footnoteColumns w:val="1"/>
        </w:sectPr>
      </w:pPr>
    </w:p>
    <w:p w14:paraId="062B7433" w14:textId="2689D955" w:rsidR="004850A2" w:rsidRDefault="004850A2" w:rsidP="004850A2">
      <w:pPr>
        <w:pStyle w:val="Heading1"/>
      </w:pPr>
      <w:bookmarkStart w:id="16" w:name="_Toc27687414"/>
      <w:r>
        <w:lastRenderedPageBreak/>
        <w:t>Hardware Comparisons</w:t>
      </w:r>
      <w:bookmarkEnd w:id="16"/>
    </w:p>
    <w:p w14:paraId="1163491B" w14:textId="142823C0" w:rsidR="004850A2" w:rsidRDefault="004850A2" w:rsidP="004850A2">
      <w:r>
        <w:t>Hardware offerings on Prince and Google Cloud are mostly similar,</w:t>
      </w:r>
      <w:r w:rsidR="003665EE">
        <w:t xml:space="preserve"> and we will categorize them into CPUs and GPUs</w:t>
      </w:r>
    </w:p>
    <w:p w14:paraId="62F0497A" w14:textId="02E0078B" w:rsidR="0057760D" w:rsidRPr="0057760D" w:rsidRDefault="0057760D" w:rsidP="0057760D">
      <w:pPr>
        <w:pStyle w:val="NoSpacing"/>
        <w:jc w:val="center"/>
        <w:rPr>
          <w:b/>
          <w:bCs/>
        </w:rPr>
      </w:pPr>
      <w:r w:rsidRPr="0057760D">
        <w:rPr>
          <w:b/>
          <w:bCs/>
        </w:rPr>
        <w:t>Hardware Comparisons Table</w:t>
      </w:r>
    </w:p>
    <w:tbl>
      <w:tblPr>
        <w:tblStyle w:val="TableGrid"/>
        <w:tblW w:w="9488" w:type="dxa"/>
        <w:tblLook w:val="04A0" w:firstRow="1" w:lastRow="0" w:firstColumn="1" w:lastColumn="0" w:noHBand="0" w:noVBand="1"/>
      </w:tblPr>
      <w:tblGrid>
        <w:gridCol w:w="3162"/>
        <w:gridCol w:w="3163"/>
        <w:gridCol w:w="3163"/>
      </w:tblGrid>
      <w:tr w:rsidR="003665EE" w14:paraId="06540C41" w14:textId="77777777" w:rsidTr="00AE5D6C">
        <w:trPr>
          <w:trHeight w:val="373"/>
        </w:trPr>
        <w:tc>
          <w:tcPr>
            <w:tcW w:w="3162" w:type="dxa"/>
          </w:tcPr>
          <w:p w14:paraId="20F65D28" w14:textId="208F0086" w:rsidR="003665EE" w:rsidRPr="0057760D" w:rsidRDefault="003665EE" w:rsidP="003665EE">
            <w:pPr>
              <w:ind w:firstLine="0"/>
              <w:jc w:val="center"/>
              <w:rPr>
                <w:b/>
                <w:bCs/>
              </w:rPr>
            </w:pPr>
            <w:r w:rsidRPr="0057760D">
              <w:rPr>
                <w:b/>
                <w:bCs/>
              </w:rPr>
              <w:t>Hardware</w:t>
            </w:r>
          </w:p>
        </w:tc>
        <w:tc>
          <w:tcPr>
            <w:tcW w:w="3163" w:type="dxa"/>
          </w:tcPr>
          <w:p w14:paraId="26608F04" w14:textId="671F553A" w:rsidR="003665EE" w:rsidRPr="0057760D" w:rsidRDefault="003665EE" w:rsidP="003665EE">
            <w:pPr>
              <w:ind w:firstLine="0"/>
              <w:jc w:val="center"/>
              <w:rPr>
                <w:b/>
                <w:bCs/>
              </w:rPr>
            </w:pPr>
            <w:r w:rsidRPr="0057760D">
              <w:rPr>
                <w:b/>
                <w:bCs/>
              </w:rPr>
              <w:t>Prince</w:t>
            </w:r>
          </w:p>
        </w:tc>
        <w:tc>
          <w:tcPr>
            <w:tcW w:w="3163" w:type="dxa"/>
          </w:tcPr>
          <w:p w14:paraId="615B4ADE" w14:textId="591D4094" w:rsidR="003665EE" w:rsidRPr="0057760D" w:rsidRDefault="003665EE" w:rsidP="003665EE">
            <w:pPr>
              <w:ind w:firstLine="0"/>
              <w:jc w:val="center"/>
              <w:rPr>
                <w:b/>
                <w:bCs/>
              </w:rPr>
            </w:pPr>
            <w:r w:rsidRPr="0057760D">
              <w:rPr>
                <w:b/>
                <w:bCs/>
              </w:rPr>
              <w:t>Google Cloud</w:t>
            </w:r>
          </w:p>
        </w:tc>
      </w:tr>
      <w:tr w:rsidR="003665EE" w14:paraId="2DDF14AF" w14:textId="77777777" w:rsidTr="00AE5D6C">
        <w:trPr>
          <w:trHeight w:val="373"/>
        </w:trPr>
        <w:tc>
          <w:tcPr>
            <w:tcW w:w="3162" w:type="dxa"/>
            <w:vMerge w:val="restart"/>
          </w:tcPr>
          <w:p w14:paraId="768B579D" w14:textId="77777777" w:rsidR="003665EE" w:rsidRPr="0057760D" w:rsidRDefault="003665EE" w:rsidP="003665EE">
            <w:pPr>
              <w:ind w:firstLine="0"/>
              <w:jc w:val="center"/>
              <w:rPr>
                <w:b/>
                <w:bCs/>
              </w:rPr>
            </w:pPr>
          </w:p>
          <w:p w14:paraId="07707CC8" w14:textId="77777777" w:rsidR="0057760D" w:rsidRPr="0057760D" w:rsidRDefault="0057760D" w:rsidP="003665EE">
            <w:pPr>
              <w:ind w:firstLine="0"/>
              <w:jc w:val="center"/>
              <w:rPr>
                <w:b/>
                <w:bCs/>
              </w:rPr>
            </w:pPr>
          </w:p>
          <w:p w14:paraId="6166D8C7" w14:textId="1C4468AD" w:rsidR="003665EE" w:rsidRPr="0057760D" w:rsidRDefault="003665EE" w:rsidP="003665EE">
            <w:pPr>
              <w:ind w:firstLine="0"/>
              <w:jc w:val="center"/>
              <w:rPr>
                <w:b/>
                <w:bCs/>
              </w:rPr>
            </w:pPr>
            <w:r w:rsidRPr="0057760D">
              <w:rPr>
                <w:b/>
                <w:bCs/>
              </w:rPr>
              <w:t>CPU Architecture</w:t>
            </w:r>
          </w:p>
        </w:tc>
        <w:tc>
          <w:tcPr>
            <w:tcW w:w="3163" w:type="dxa"/>
          </w:tcPr>
          <w:p w14:paraId="419728DA" w14:textId="3D443592" w:rsidR="003665EE" w:rsidRDefault="003665EE" w:rsidP="003665EE">
            <w:pPr>
              <w:ind w:firstLine="0"/>
              <w:jc w:val="center"/>
            </w:pPr>
            <w:r>
              <w:t>Broadwell</w:t>
            </w:r>
          </w:p>
        </w:tc>
        <w:tc>
          <w:tcPr>
            <w:tcW w:w="3163" w:type="dxa"/>
          </w:tcPr>
          <w:p w14:paraId="5F0715E0" w14:textId="24083EB5" w:rsidR="003665EE" w:rsidRDefault="003665EE" w:rsidP="003665EE">
            <w:pPr>
              <w:ind w:firstLine="0"/>
              <w:jc w:val="center"/>
            </w:pPr>
            <w:r>
              <w:t>Broadwell</w:t>
            </w:r>
          </w:p>
        </w:tc>
      </w:tr>
      <w:tr w:rsidR="003665EE" w14:paraId="08B6794D" w14:textId="77777777" w:rsidTr="00AE5D6C">
        <w:trPr>
          <w:trHeight w:val="373"/>
        </w:trPr>
        <w:tc>
          <w:tcPr>
            <w:tcW w:w="3162" w:type="dxa"/>
            <w:vMerge/>
          </w:tcPr>
          <w:p w14:paraId="62293D09" w14:textId="77777777" w:rsidR="003665EE" w:rsidRPr="0057760D" w:rsidRDefault="003665EE" w:rsidP="003665EE">
            <w:pPr>
              <w:ind w:firstLine="0"/>
              <w:jc w:val="center"/>
              <w:rPr>
                <w:b/>
                <w:bCs/>
              </w:rPr>
            </w:pPr>
          </w:p>
        </w:tc>
        <w:tc>
          <w:tcPr>
            <w:tcW w:w="3163" w:type="dxa"/>
          </w:tcPr>
          <w:p w14:paraId="63177CB3" w14:textId="55647BAA" w:rsidR="003665EE" w:rsidRDefault="003665EE" w:rsidP="003665EE">
            <w:pPr>
              <w:ind w:firstLine="0"/>
              <w:jc w:val="center"/>
            </w:pPr>
            <w:r>
              <w:t>Haswell</w:t>
            </w:r>
          </w:p>
        </w:tc>
        <w:tc>
          <w:tcPr>
            <w:tcW w:w="3163" w:type="dxa"/>
          </w:tcPr>
          <w:p w14:paraId="1717D797" w14:textId="141FD72F" w:rsidR="003665EE" w:rsidRDefault="003665EE" w:rsidP="003665EE">
            <w:pPr>
              <w:ind w:firstLine="0"/>
              <w:jc w:val="center"/>
            </w:pPr>
            <w:r>
              <w:t>Haswell</w:t>
            </w:r>
          </w:p>
        </w:tc>
      </w:tr>
      <w:tr w:rsidR="003665EE" w14:paraId="22C04A2C" w14:textId="77777777" w:rsidTr="00AE5D6C">
        <w:trPr>
          <w:trHeight w:val="389"/>
        </w:trPr>
        <w:tc>
          <w:tcPr>
            <w:tcW w:w="3162" w:type="dxa"/>
            <w:vMerge/>
          </w:tcPr>
          <w:p w14:paraId="5B583059" w14:textId="77777777" w:rsidR="003665EE" w:rsidRPr="0057760D" w:rsidRDefault="003665EE" w:rsidP="003665EE">
            <w:pPr>
              <w:ind w:firstLine="0"/>
              <w:jc w:val="center"/>
              <w:rPr>
                <w:b/>
                <w:bCs/>
              </w:rPr>
            </w:pPr>
          </w:p>
        </w:tc>
        <w:tc>
          <w:tcPr>
            <w:tcW w:w="3163" w:type="dxa"/>
          </w:tcPr>
          <w:p w14:paraId="6143BB12" w14:textId="45613CE4" w:rsidR="003665EE" w:rsidRDefault="003665EE" w:rsidP="003665EE">
            <w:pPr>
              <w:ind w:firstLine="0"/>
              <w:jc w:val="center"/>
            </w:pPr>
            <w:r>
              <w:t>Skylake</w:t>
            </w:r>
          </w:p>
        </w:tc>
        <w:tc>
          <w:tcPr>
            <w:tcW w:w="3163" w:type="dxa"/>
          </w:tcPr>
          <w:p w14:paraId="7E6C7B3A" w14:textId="0308022B" w:rsidR="003665EE" w:rsidRDefault="003665EE" w:rsidP="003665EE">
            <w:pPr>
              <w:ind w:firstLine="0"/>
              <w:jc w:val="center"/>
            </w:pPr>
            <w:r>
              <w:t>Skylake</w:t>
            </w:r>
          </w:p>
        </w:tc>
      </w:tr>
      <w:tr w:rsidR="003665EE" w14:paraId="7E86E3FD" w14:textId="77777777" w:rsidTr="00AE5D6C">
        <w:trPr>
          <w:trHeight w:val="389"/>
        </w:trPr>
        <w:tc>
          <w:tcPr>
            <w:tcW w:w="3162" w:type="dxa"/>
            <w:vMerge/>
          </w:tcPr>
          <w:p w14:paraId="45EA3541" w14:textId="77777777" w:rsidR="003665EE" w:rsidRPr="0057760D" w:rsidRDefault="003665EE" w:rsidP="003665EE">
            <w:pPr>
              <w:ind w:firstLine="0"/>
              <w:jc w:val="center"/>
              <w:rPr>
                <w:b/>
                <w:bCs/>
              </w:rPr>
            </w:pPr>
          </w:p>
        </w:tc>
        <w:tc>
          <w:tcPr>
            <w:tcW w:w="3163" w:type="dxa"/>
          </w:tcPr>
          <w:p w14:paraId="4509CC17" w14:textId="58F8E0E2" w:rsidR="003665EE" w:rsidRPr="003665EE" w:rsidRDefault="003665EE" w:rsidP="003665EE">
            <w:pPr>
              <w:ind w:firstLine="0"/>
              <w:jc w:val="center"/>
              <w:rPr>
                <w:b/>
                <w:bCs/>
              </w:rPr>
            </w:pPr>
            <w:r w:rsidRPr="003665EE">
              <w:rPr>
                <w:b/>
                <w:bCs/>
              </w:rPr>
              <w:t>Ivy Bridge</w:t>
            </w:r>
          </w:p>
        </w:tc>
        <w:tc>
          <w:tcPr>
            <w:tcW w:w="3163" w:type="dxa"/>
          </w:tcPr>
          <w:p w14:paraId="23E76127" w14:textId="5993E5DD" w:rsidR="003665EE" w:rsidRPr="003665EE" w:rsidRDefault="003665EE" w:rsidP="003665EE">
            <w:pPr>
              <w:ind w:firstLine="0"/>
              <w:jc w:val="center"/>
              <w:rPr>
                <w:b/>
                <w:bCs/>
              </w:rPr>
            </w:pPr>
            <w:r w:rsidRPr="003665EE">
              <w:rPr>
                <w:b/>
                <w:bCs/>
              </w:rPr>
              <w:t>Sandy Bridge</w:t>
            </w:r>
          </w:p>
        </w:tc>
      </w:tr>
      <w:tr w:rsidR="003665EE" w14:paraId="67D1FBFA" w14:textId="77777777" w:rsidTr="00AE5D6C">
        <w:trPr>
          <w:trHeight w:val="373"/>
        </w:trPr>
        <w:tc>
          <w:tcPr>
            <w:tcW w:w="3162" w:type="dxa"/>
            <w:vMerge w:val="restart"/>
          </w:tcPr>
          <w:p w14:paraId="34E1D1FE" w14:textId="77777777" w:rsidR="003665EE" w:rsidRPr="0057760D" w:rsidRDefault="003665EE" w:rsidP="003665EE">
            <w:pPr>
              <w:ind w:firstLine="0"/>
              <w:jc w:val="center"/>
              <w:rPr>
                <w:b/>
                <w:bCs/>
              </w:rPr>
            </w:pPr>
          </w:p>
          <w:p w14:paraId="335FADD1" w14:textId="77777777" w:rsidR="003665EE" w:rsidRPr="0057760D" w:rsidRDefault="003665EE" w:rsidP="003665EE">
            <w:pPr>
              <w:ind w:firstLine="0"/>
              <w:jc w:val="center"/>
              <w:rPr>
                <w:b/>
                <w:bCs/>
              </w:rPr>
            </w:pPr>
          </w:p>
          <w:p w14:paraId="381FA932" w14:textId="77777777" w:rsidR="0057760D" w:rsidRPr="0057760D" w:rsidRDefault="0057760D" w:rsidP="003665EE">
            <w:pPr>
              <w:ind w:firstLine="0"/>
              <w:jc w:val="center"/>
              <w:rPr>
                <w:b/>
                <w:bCs/>
              </w:rPr>
            </w:pPr>
          </w:p>
          <w:p w14:paraId="17E56469" w14:textId="016FC686" w:rsidR="003665EE" w:rsidRPr="0057760D" w:rsidRDefault="003665EE" w:rsidP="003665EE">
            <w:pPr>
              <w:ind w:firstLine="0"/>
              <w:jc w:val="center"/>
              <w:rPr>
                <w:b/>
                <w:bCs/>
              </w:rPr>
            </w:pPr>
            <w:r w:rsidRPr="0057760D">
              <w:rPr>
                <w:b/>
                <w:bCs/>
              </w:rPr>
              <w:t>GPUs</w:t>
            </w:r>
          </w:p>
        </w:tc>
        <w:tc>
          <w:tcPr>
            <w:tcW w:w="3163" w:type="dxa"/>
          </w:tcPr>
          <w:p w14:paraId="5649E197" w14:textId="4D1B6709" w:rsidR="003665EE" w:rsidRDefault="003665EE" w:rsidP="003665EE">
            <w:pPr>
              <w:ind w:firstLine="0"/>
              <w:jc w:val="center"/>
            </w:pPr>
            <w:r>
              <w:t>NVIDIA V100</w:t>
            </w:r>
          </w:p>
        </w:tc>
        <w:tc>
          <w:tcPr>
            <w:tcW w:w="3163" w:type="dxa"/>
          </w:tcPr>
          <w:p w14:paraId="6B6048B3" w14:textId="19B8B442" w:rsidR="003665EE" w:rsidRDefault="003665EE" w:rsidP="003665EE">
            <w:pPr>
              <w:ind w:firstLine="0"/>
              <w:jc w:val="center"/>
            </w:pPr>
            <w:r>
              <w:t>NVIDIA V100</w:t>
            </w:r>
          </w:p>
        </w:tc>
      </w:tr>
      <w:tr w:rsidR="003665EE" w14:paraId="314BE0C2" w14:textId="77777777" w:rsidTr="00AE5D6C">
        <w:trPr>
          <w:trHeight w:val="389"/>
        </w:trPr>
        <w:tc>
          <w:tcPr>
            <w:tcW w:w="3162" w:type="dxa"/>
            <w:vMerge/>
          </w:tcPr>
          <w:p w14:paraId="7DBC96E2" w14:textId="77777777" w:rsidR="003665EE" w:rsidRPr="0057760D" w:rsidRDefault="003665EE" w:rsidP="003665EE">
            <w:pPr>
              <w:ind w:firstLine="0"/>
              <w:jc w:val="center"/>
              <w:rPr>
                <w:b/>
                <w:bCs/>
              </w:rPr>
            </w:pPr>
          </w:p>
        </w:tc>
        <w:tc>
          <w:tcPr>
            <w:tcW w:w="3163" w:type="dxa"/>
          </w:tcPr>
          <w:p w14:paraId="46F55FFA" w14:textId="276CE567" w:rsidR="003665EE" w:rsidRDefault="003665EE" w:rsidP="003665EE">
            <w:pPr>
              <w:ind w:firstLine="0"/>
              <w:jc w:val="center"/>
            </w:pPr>
            <w:r>
              <w:t>NVIDIA P100</w:t>
            </w:r>
          </w:p>
        </w:tc>
        <w:tc>
          <w:tcPr>
            <w:tcW w:w="3163" w:type="dxa"/>
          </w:tcPr>
          <w:p w14:paraId="4E6FC7AC" w14:textId="56CD80CF" w:rsidR="003665EE" w:rsidRDefault="003665EE" w:rsidP="003665EE">
            <w:pPr>
              <w:ind w:firstLine="0"/>
              <w:jc w:val="center"/>
            </w:pPr>
            <w:r>
              <w:t>NVIDIA P100</w:t>
            </w:r>
          </w:p>
        </w:tc>
      </w:tr>
      <w:tr w:rsidR="003665EE" w14:paraId="2047336F" w14:textId="77777777" w:rsidTr="00AE5D6C">
        <w:trPr>
          <w:trHeight w:val="389"/>
        </w:trPr>
        <w:tc>
          <w:tcPr>
            <w:tcW w:w="3162" w:type="dxa"/>
            <w:vMerge/>
          </w:tcPr>
          <w:p w14:paraId="46FA530F" w14:textId="77777777" w:rsidR="003665EE" w:rsidRPr="0057760D" w:rsidRDefault="003665EE" w:rsidP="003665EE">
            <w:pPr>
              <w:ind w:firstLine="0"/>
              <w:jc w:val="center"/>
              <w:rPr>
                <w:b/>
                <w:bCs/>
              </w:rPr>
            </w:pPr>
          </w:p>
        </w:tc>
        <w:tc>
          <w:tcPr>
            <w:tcW w:w="3163" w:type="dxa"/>
          </w:tcPr>
          <w:p w14:paraId="0C514576" w14:textId="5EA3B544" w:rsidR="003665EE" w:rsidRDefault="003665EE" w:rsidP="003665EE">
            <w:pPr>
              <w:ind w:firstLine="0"/>
              <w:jc w:val="center"/>
            </w:pPr>
            <w:r>
              <w:t>NVIDIA K80</w:t>
            </w:r>
          </w:p>
        </w:tc>
        <w:tc>
          <w:tcPr>
            <w:tcW w:w="3163" w:type="dxa"/>
          </w:tcPr>
          <w:p w14:paraId="24E27FA2" w14:textId="15571776" w:rsidR="003665EE" w:rsidRDefault="003665EE" w:rsidP="003665EE">
            <w:pPr>
              <w:ind w:firstLine="0"/>
              <w:jc w:val="center"/>
            </w:pPr>
            <w:r>
              <w:t>NVIDIA K80</w:t>
            </w:r>
          </w:p>
        </w:tc>
      </w:tr>
      <w:tr w:rsidR="003665EE" w14:paraId="0BAAAE33" w14:textId="77777777" w:rsidTr="00AE5D6C">
        <w:trPr>
          <w:trHeight w:val="373"/>
        </w:trPr>
        <w:tc>
          <w:tcPr>
            <w:tcW w:w="3162" w:type="dxa"/>
            <w:vMerge/>
          </w:tcPr>
          <w:p w14:paraId="21A2EEE9" w14:textId="77777777" w:rsidR="003665EE" w:rsidRPr="0057760D" w:rsidRDefault="003665EE" w:rsidP="003665EE">
            <w:pPr>
              <w:ind w:firstLine="0"/>
              <w:jc w:val="center"/>
              <w:rPr>
                <w:b/>
                <w:bCs/>
              </w:rPr>
            </w:pPr>
          </w:p>
        </w:tc>
        <w:tc>
          <w:tcPr>
            <w:tcW w:w="3163" w:type="dxa"/>
          </w:tcPr>
          <w:p w14:paraId="02B425F5" w14:textId="318102CF" w:rsidR="003665EE" w:rsidRPr="003665EE" w:rsidRDefault="003665EE" w:rsidP="003665EE">
            <w:pPr>
              <w:ind w:firstLine="0"/>
              <w:jc w:val="center"/>
              <w:rPr>
                <w:b/>
                <w:bCs/>
              </w:rPr>
            </w:pPr>
            <w:r w:rsidRPr="003665EE">
              <w:rPr>
                <w:b/>
                <w:bCs/>
              </w:rPr>
              <w:t>NVIDIA P40</w:t>
            </w:r>
          </w:p>
        </w:tc>
        <w:tc>
          <w:tcPr>
            <w:tcW w:w="3163" w:type="dxa"/>
          </w:tcPr>
          <w:p w14:paraId="5420DC27" w14:textId="174D2CC6" w:rsidR="003665EE" w:rsidRPr="003665EE" w:rsidRDefault="003665EE" w:rsidP="003665EE">
            <w:pPr>
              <w:ind w:firstLine="0"/>
              <w:jc w:val="center"/>
              <w:rPr>
                <w:b/>
                <w:bCs/>
              </w:rPr>
            </w:pPr>
            <w:r w:rsidRPr="003665EE">
              <w:rPr>
                <w:b/>
                <w:bCs/>
              </w:rPr>
              <w:t>NVIDIA P4</w:t>
            </w:r>
          </w:p>
        </w:tc>
      </w:tr>
      <w:tr w:rsidR="003665EE" w14:paraId="3B1A6895" w14:textId="77777777" w:rsidTr="00AE5D6C">
        <w:trPr>
          <w:trHeight w:val="389"/>
        </w:trPr>
        <w:tc>
          <w:tcPr>
            <w:tcW w:w="3162" w:type="dxa"/>
            <w:vMerge/>
          </w:tcPr>
          <w:p w14:paraId="49AC025C" w14:textId="7F2AEEC5" w:rsidR="003665EE" w:rsidRPr="0057760D" w:rsidRDefault="003665EE" w:rsidP="003665EE">
            <w:pPr>
              <w:ind w:firstLine="0"/>
              <w:jc w:val="center"/>
              <w:rPr>
                <w:b/>
                <w:bCs/>
              </w:rPr>
            </w:pPr>
          </w:p>
        </w:tc>
        <w:tc>
          <w:tcPr>
            <w:tcW w:w="3163" w:type="dxa"/>
          </w:tcPr>
          <w:p w14:paraId="66E34ECC" w14:textId="77777777" w:rsidR="003665EE" w:rsidRPr="003665EE" w:rsidRDefault="003665EE" w:rsidP="003665EE">
            <w:pPr>
              <w:ind w:firstLine="0"/>
              <w:jc w:val="center"/>
              <w:rPr>
                <w:b/>
                <w:bCs/>
              </w:rPr>
            </w:pPr>
          </w:p>
        </w:tc>
        <w:tc>
          <w:tcPr>
            <w:tcW w:w="3163" w:type="dxa"/>
          </w:tcPr>
          <w:p w14:paraId="3952DDF9" w14:textId="5EBF5EA8" w:rsidR="003665EE" w:rsidRPr="003665EE" w:rsidRDefault="003665EE" w:rsidP="003665EE">
            <w:pPr>
              <w:ind w:firstLine="0"/>
              <w:jc w:val="center"/>
              <w:rPr>
                <w:b/>
                <w:bCs/>
              </w:rPr>
            </w:pPr>
            <w:r w:rsidRPr="003665EE">
              <w:rPr>
                <w:b/>
                <w:bCs/>
              </w:rPr>
              <w:t>NVIDIA T4</w:t>
            </w:r>
          </w:p>
        </w:tc>
      </w:tr>
      <w:tr w:rsidR="003665EE" w14:paraId="255C874B" w14:textId="77777777" w:rsidTr="00AE5D6C">
        <w:trPr>
          <w:trHeight w:val="373"/>
        </w:trPr>
        <w:tc>
          <w:tcPr>
            <w:tcW w:w="3162" w:type="dxa"/>
          </w:tcPr>
          <w:p w14:paraId="2B9354FD" w14:textId="02304E60" w:rsidR="003665EE" w:rsidRPr="0057760D" w:rsidRDefault="003665EE" w:rsidP="003665EE">
            <w:pPr>
              <w:ind w:firstLine="0"/>
              <w:jc w:val="center"/>
              <w:rPr>
                <w:b/>
                <w:bCs/>
              </w:rPr>
            </w:pPr>
            <w:r w:rsidRPr="0057760D">
              <w:rPr>
                <w:b/>
                <w:bCs/>
              </w:rPr>
              <w:t>TPUs</w:t>
            </w:r>
          </w:p>
        </w:tc>
        <w:tc>
          <w:tcPr>
            <w:tcW w:w="3163" w:type="dxa"/>
          </w:tcPr>
          <w:p w14:paraId="4E3038E0" w14:textId="2D14725A" w:rsidR="003665EE" w:rsidRPr="003665EE" w:rsidRDefault="003665EE" w:rsidP="003665EE">
            <w:pPr>
              <w:ind w:firstLine="0"/>
              <w:jc w:val="center"/>
              <w:rPr>
                <w:b/>
                <w:bCs/>
              </w:rPr>
            </w:pPr>
            <w:r w:rsidRPr="003665EE">
              <w:rPr>
                <w:b/>
                <w:bCs/>
              </w:rPr>
              <w:t>Not Provided</w:t>
            </w:r>
          </w:p>
        </w:tc>
        <w:tc>
          <w:tcPr>
            <w:tcW w:w="3163" w:type="dxa"/>
          </w:tcPr>
          <w:p w14:paraId="2B02CC18" w14:textId="1268D357" w:rsidR="003665EE" w:rsidRPr="003665EE" w:rsidRDefault="003665EE" w:rsidP="003665EE">
            <w:pPr>
              <w:ind w:firstLine="0"/>
              <w:jc w:val="center"/>
              <w:rPr>
                <w:b/>
                <w:bCs/>
              </w:rPr>
            </w:pPr>
            <w:r w:rsidRPr="003665EE">
              <w:rPr>
                <w:b/>
                <w:bCs/>
              </w:rPr>
              <w:t>Provided</w:t>
            </w:r>
          </w:p>
        </w:tc>
      </w:tr>
    </w:tbl>
    <w:p w14:paraId="7A7896A8" w14:textId="678E070F" w:rsidR="0057760D" w:rsidRDefault="0057760D" w:rsidP="0057760D">
      <w:pPr>
        <w:ind w:firstLine="0"/>
      </w:pPr>
    </w:p>
    <w:p w14:paraId="4EB1AC31" w14:textId="6B25DC05" w:rsidR="0057760D" w:rsidRDefault="0057760D" w:rsidP="0057760D">
      <w:r>
        <w:t xml:space="preserve">CPU Architectures was used instead of CPUs since Google Cloud does not specify the CPUs, only guarantees the architecture of the CPU during instance creation. Looking at them, we can see that there aren’t many big differences. </w:t>
      </w:r>
      <w:r w:rsidR="00AE5D6C">
        <w:t>Prince has Ivy Bridge instead of Sandy Bridge on Google Cloud, with very similar performance.</w:t>
      </w:r>
    </w:p>
    <w:p w14:paraId="2676AA26" w14:textId="4794AE25" w:rsidR="00AE5D6C" w:rsidRDefault="00AE5D6C" w:rsidP="0057760D">
      <w:r>
        <w:t>On the GPU front, we can see that the V100, P100 and K80 are the same. Prince has a P40, which is a GPU used for training, whereas Google Cloud has P4 and T4, GPUs that are used for virtual workstation (graphics) and inference. The P40 is expected to have higher performance than P4 and T4.</w:t>
      </w:r>
    </w:p>
    <w:p w14:paraId="2DE98E9E" w14:textId="6FCEDEC5" w:rsidR="00AE5D6C" w:rsidRDefault="00AE5D6C" w:rsidP="0057760D">
      <w:r>
        <w:t>TPUs are made and managed only by Google and are not available on the Prince cluster. Since there is no direct comparison to be made here, we will be ignoring the use of TPUs in this report.</w:t>
      </w:r>
    </w:p>
    <w:p w14:paraId="0E1B3B00" w14:textId="77777777" w:rsidR="00162609" w:rsidRDefault="00162609" w:rsidP="00E86771">
      <w:pPr>
        <w:pStyle w:val="SectionTitle"/>
        <w:rPr>
          <w:b/>
          <w:bCs/>
        </w:rPr>
        <w:sectPr w:rsidR="00162609">
          <w:footerReference w:type="default" r:id="rId11"/>
          <w:footnotePr>
            <w:pos w:val="beneathText"/>
          </w:footnotePr>
          <w:pgSz w:w="12240" w:h="15840"/>
          <w:pgMar w:top="1440" w:right="1440" w:bottom="1440" w:left="1440" w:header="720" w:footer="720" w:gutter="0"/>
          <w:cols w:space="720"/>
          <w:titlePg/>
          <w:docGrid w:linePitch="360"/>
          <w15:footnoteColumns w:val="1"/>
        </w:sectPr>
      </w:pPr>
    </w:p>
    <w:p w14:paraId="5EF3BDF0" w14:textId="5622BF8C" w:rsidR="00E86771" w:rsidRDefault="0076161E" w:rsidP="00E86771">
      <w:pPr>
        <w:pStyle w:val="SectionTitle"/>
        <w:rPr>
          <w:b/>
          <w:bCs/>
        </w:rPr>
      </w:pPr>
      <w:bookmarkStart w:id="17" w:name="_Toc27687415"/>
      <w:r w:rsidRPr="0076161E">
        <w:rPr>
          <w:b/>
          <w:bCs/>
        </w:rPr>
        <w:lastRenderedPageBreak/>
        <w:t>Access Times</w:t>
      </w:r>
      <w:bookmarkEnd w:id="17"/>
    </w:p>
    <w:p w14:paraId="1A68C0AD" w14:textId="7509893E" w:rsidR="00E86771" w:rsidRPr="00E86771" w:rsidRDefault="00E86771" w:rsidP="00E86771">
      <w:pPr>
        <w:textAlignment w:val="baseline"/>
      </w:pPr>
      <w:r w:rsidRPr="00E86771">
        <w:t>Average access times on Google Cloud is always ~2 minutes (this includes VM setup and driver installation time). If resources are not enough, the VM fails to create and you can create the VM in a different zone instead</w:t>
      </w:r>
      <w:r>
        <w:t>, which only takes a minute to fill out the specifications for the new zone</w:t>
      </w:r>
      <w:r w:rsidRPr="00E86771">
        <w:t>.</w:t>
      </w:r>
    </w:p>
    <w:p w14:paraId="3FB45D8D" w14:textId="3280F13D" w:rsidR="00E86771" w:rsidRDefault="00E86771" w:rsidP="00E86771">
      <w:pPr>
        <w:spacing w:after="320"/>
        <w:textAlignment w:val="baseline"/>
      </w:pPr>
      <w:r w:rsidRPr="00E86771">
        <w:t>Access times on Prince vary based on the time of day and the day itself</w:t>
      </w:r>
      <w:r>
        <w:t xml:space="preserve"> – Afternoons and Evenings are times when requesting resources takes a long time. During heavy days (like finals week), there is a wait time for almost all GPU resources, with high wait times during afternoons and evenings. Here is the full list:</w:t>
      </w:r>
    </w:p>
    <w:tbl>
      <w:tblPr>
        <w:tblW w:w="9647" w:type="dxa"/>
        <w:tblCellMar>
          <w:top w:w="15" w:type="dxa"/>
          <w:left w:w="15" w:type="dxa"/>
          <w:bottom w:w="15" w:type="dxa"/>
          <w:right w:w="15" w:type="dxa"/>
        </w:tblCellMar>
        <w:tblLook w:val="04A0" w:firstRow="1" w:lastRow="0" w:firstColumn="1" w:lastColumn="0" w:noHBand="0" w:noVBand="1"/>
      </w:tblPr>
      <w:tblGrid>
        <w:gridCol w:w="4595"/>
        <w:gridCol w:w="1974"/>
        <w:gridCol w:w="3078"/>
      </w:tblGrid>
      <w:tr w:rsidR="00E86771" w:rsidRPr="00E86771" w14:paraId="01EF0738" w14:textId="77777777" w:rsidTr="00E86771">
        <w:trPr>
          <w:trHeight w:val="17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52D727" w14:textId="59B445CE" w:rsidR="00E86771" w:rsidRPr="00E86771" w:rsidRDefault="00E86771" w:rsidP="00E86771">
            <w:pPr>
              <w:spacing w:line="240" w:lineRule="auto"/>
              <w:ind w:firstLine="0"/>
              <w:jc w:val="center"/>
              <w:rPr>
                <w:b/>
                <w:bCs/>
              </w:rPr>
            </w:pPr>
            <w:r w:rsidRPr="00E86771">
              <w:rPr>
                <w:b/>
                <w:bCs/>
              </w:rPr>
              <w:t>Day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14E1AF" w14:textId="77777777" w:rsidR="00E86771" w:rsidRPr="00E86771" w:rsidRDefault="00E86771" w:rsidP="00E86771">
            <w:pPr>
              <w:spacing w:line="240" w:lineRule="auto"/>
              <w:ind w:firstLine="0"/>
              <w:jc w:val="center"/>
              <w:rPr>
                <w:b/>
                <w:bCs/>
              </w:rPr>
            </w:pPr>
            <w:r w:rsidRPr="00E86771">
              <w:rPr>
                <w:b/>
                <w:bCs/>
              </w:rPr>
              <w:t>Time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22F3C8" w14:textId="77777777" w:rsidR="00E86771" w:rsidRPr="00E86771" w:rsidRDefault="00E86771" w:rsidP="00E86771">
            <w:pPr>
              <w:spacing w:line="240" w:lineRule="auto"/>
              <w:ind w:firstLine="0"/>
              <w:jc w:val="center"/>
              <w:rPr>
                <w:b/>
                <w:bCs/>
              </w:rPr>
            </w:pPr>
            <w:r w:rsidRPr="00E86771">
              <w:rPr>
                <w:b/>
                <w:bCs/>
              </w:rPr>
              <w:t>Avg Access Time</w:t>
            </w:r>
          </w:p>
        </w:tc>
      </w:tr>
      <w:tr w:rsidR="00E86771" w:rsidRPr="00E86771" w14:paraId="714F6AA4" w14:textId="77777777" w:rsidTr="00E86771">
        <w:trPr>
          <w:trHeight w:val="160"/>
        </w:trPr>
        <w:tc>
          <w:tcPr>
            <w:tcW w:w="0" w:type="auto"/>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9F48E5D" w14:textId="77777777" w:rsidR="00E86771" w:rsidRPr="00E86771" w:rsidRDefault="00E86771" w:rsidP="00E86771">
            <w:pPr>
              <w:spacing w:line="240" w:lineRule="auto"/>
              <w:ind w:firstLine="0"/>
              <w:jc w:val="center"/>
              <w:rPr>
                <w:b/>
                <w:bCs/>
              </w:rPr>
            </w:pPr>
            <w:r w:rsidRPr="00E86771">
              <w:rPr>
                <w:b/>
                <w:bCs/>
              </w:rPr>
              <w:t>Normal Days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066745" w14:textId="77777777" w:rsidR="00E86771" w:rsidRPr="00E86771" w:rsidRDefault="00E86771" w:rsidP="00E86771">
            <w:pPr>
              <w:spacing w:line="240" w:lineRule="auto"/>
              <w:ind w:firstLine="0"/>
              <w:jc w:val="center"/>
            </w:pPr>
            <w:r w:rsidRPr="00E86771">
              <w:t>Morning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EB4989B" w14:textId="77777777" w:rsidR="00E86771" w:rsidRPr="00E86771" w:rsidRDefault="00E86771" w:rsidP="00E86771">
            <w:pPr>
              <w:spacing w:line="240" w:lineRule="auto"/>
              <w:ind w:firstLine="0"/>
              <w:jc w:val="center"/>
            </w:pPr>
            <w:r w:rsidRPr="00E86771">
              <w:t>Instant</w:t>
            </w:r>
          </w:p>
        </w:tc>
      </w:tr>
      <w:tr w:rsidR="00E86771" w:rsidRPr="00E86771" w14:paraId="300A3533" w14:textId="77777777" w:rsidTr="00E86771">
        <w:trPr>
          <w:trHeight w:val="178"/>
        </w:trPr>
        <w:tc>
          <w:tcPr>
            <w:tcW w:w="0" w:type="auto"/>
            <w:vMerge/>
            <w:tcBorders>
              <w:top w:val="single" w:sz="6" w:space="0" w:color="9E9E9E"/>
              <w:left w:val="single" w:sz="6" w:space="0" w:color="9E9E9E"/>
              <w:bottom w:val="single" w:sz="6" w:space="0" w:color="9E9E9E"/>
              <w:right w:val="single" w:sz="6" w:space="0" w:color="9E9E9E"/>
            </w:tcBorders>
            <w:vAlign w:val="center"/>
            <w:hideMark/>
          </w:tcPr>
          <w:p w14:paraId="0EBB0AFE" w14:textId="77777777" w:rsidR="00E86771" w:rsidRPr="00E86771" w:rsidRDefault="00E86771" w:rsidP="00E86771">
            <w:pPr>
              <w:spacing w:line="240" w:lineRule="auto"/>
              <w:ind w:firstLine="0"/>
              <w:rPr>
                <w:b/>
                <w:bCs/>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A17E07" w14:textId="77777777" w:rsidR="00E86771" w:rsidRPr="00E86771" w:rsidRDefault="00E86771" w:rsidP="00E86771">
            <w:pPr>
              <w:spacing w:line="240" w:lineRule="auto"/>
              <w:ind w:firstLine="0"/>
              <w:jc w:val="center"/>
            </w:pPr>
            <w:r w:rsidRPr="00E86771">
              <w:t>Afternoon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6C9E86" w14:textId="77777777" w:rsidR="00E86771" w:rsidRPr="00E86771" w:rsidRDefault="00E86771" w:rsidP="00E86771">
            <w:pPr>
              <w:spacing w:line="240" w:lineRule="auto"/>
              <w:ind w:firstLine="0"/>
              <w:jc w:val="center"/>
            </w:pPr>
            <w:r w:rsidRPr="00E86771">
              <w:t>~2 minutes</w:t>
            </w:r>
          </w:p>
        </w:tc>
      </w:tr>
      <w:tr w:rsidR="00E86771" w:rsidRPr="00E86771" w14:paraId="79452A09" w14:textId="77777777" w:rsidTr="00E86771">
        <w:trPr>
          <w:trHeight w:val="160"/>
        </w:trPr>
        <w:tc>
          <w:tcPr>
            <w:tcW w:w="0" w:type="auto"/>
            <w:vMerge/>
            <w:tcBorders>
              <w:top w:val="single" w:sz="6" w:space="0" w:color="9E9E9E"/>
              <w:left w:val="single" w:sz="6" w:space="0" w:color="9E9E9E"/>
              <w:bottom w:val="single" w:sz="6" w:space="0" w:color="9E9E9E"/>
              <w:right w:val="single" w:sz="6" w:space="0" w:color="9E9E9E"/>
            </w:tcBorders>
            <w:vAlign w:val="center"/>
            <w:hideMark/>
          </w:tcPr>
          <w:p w14:paraId="12A7BA0D" w14:textId="77777777" w:rsidR="00E86771" w:rsidRPr="00E86771" w:rsidRDefault="00E86771" w:rsidP="00E86771">
            <w:pPr>
              <w:spacing w:line="240" w:lineRule="auto"/>
              <w:ind w:firstLine="0"/>
              <w:rPr>
                <w:b/>
                <w:bCs/>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993401" w14:textId="77777777" w:rsidR="00E86771" w:rsidRPr="00E86771" w:rsidRDefault="00E86771" w:rsidP="00E86771">
            <w:pPr>
              <w:spacing w:line="240" w:lineRule="auto"/>
              <w:ind w:firstLine="0"/>
              <w:jc w:val="center"/>
            </w:pPr>
            <w:r w:rsidRPr="00E86771">
              <w:t>Evening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6CD571" w14:textId="77777777" w:rsidR="00E86771" w:rsidRPr="00E86771" w:rsidRDefault="00E86771" w:rsidP="00E86771">
            <w:pPr>
              <w:spacing w:line="240" w:lineRule="auto"/>
              <w:ind w:firstLine="0"/>
              <w:jc w:val="center"/>
            </w:pPr>
            <w:r w:rsidRPr="00E86771">
              <w:t>~5 minutes</w:t>
            </w:r>
          </w:p>
        </w:tc>
      </w:tr>
      <w:tr w:rsidR="00E86771" w:rsidRPr="00E86771" w14:paraId="116ACC73" w14:textId="77777777" w:rsidTr="00E86771">
        <w:trPr>
          <w:trHeight w:val="160"/>
        </w:trPr>
        <w:tc>
          <w:tcPr>
            <w:tcW w:w="0" w:type="auto"/>
            <w:vMerge/>
            <w:tcBorders>
              <w:top w:val="single" w:sz="6" w:space="0" w:color="9E9E9E"/>
              <w:left w:val="single" w:sz="6" w:space="0" w:color="9E9E9E"/>
              <w:bottom w:val="single" w:sz="6" w:space="0" w:color="9E9E9E"/>
              <w:right w:val="single" w:sz="6" w:space="0" w:color="9E9E9E"/>
            </w:tcBorders>
            <w:vAlign w:val="center"/>
            <w:hideMark/>
          </w:tcPr>
          <w:p w14:paraId="6D6AA13D" w14:textId="77777777" w:rsidR="00E86771" w:rsidRPr="00E86771" w:rsidRDefault="00E86771" w:rsidP="00E86771">
            <w:pPr>
              <w:spacing w:line="240" w:lineRule="auto"/>
              <w:ind w:firstLine="0"/>
              <w:rPr>
                <w:b/>
                <w:bCs/>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B898AC" w14:textId="77777777" w:rsidR="00E86771" w:rsidRPr="00E86771" w:rsidRDefault="00E86771" w:rsidP="00E86771">
            <w:pPr>
              <w:spacing w:line="240" w:lineRule="auto"/>
              <w:ind w:firstLine="0"/>
              <w:jc w:val="center"/>
            </w:pPr>
            <w:r w:rsidRPr="00E86771">
              <w:t>Night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C5CD88" w14:textId="77777777" w:rsidR="00E86771" w:rsidRPr="00E86771" w:rsidRDefault="00E86771" w:rsidP="00E86771">
            <w:pPr>
              <w:spacing w:line="240" w:lineRule="auto"/>
              <w:ind w:firstLine="0"/>
              <w:jc w:val="center"/>
            </w:pPr>
            <w:r w:rsidRPr="00E86771">
              <w:t>Instant</w:t>
            </w:r>
          </w:p>
        </w:tc>
      </w:tr>
      <w:tr w:rsidR="00E86771" w:rsidRPr="00E86771" w14:paraId="39DF2BB9" w14:textId="77777777" w:rsidTr="00E86771">
        <w:trPr>
          <w:trHeight w:val="160"/>
        </w:trPr>
        <w:tc>
          <w:tcPr>
            <w:tcW w:w="0" w:type="auto"/>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9321CF0" w14:textId="77777777" w:rsidR="00E86771" w:rsidRPr="00E86771" w:rsidRDefault="00E86771" w:rsidP="00E86771">
            <w:pPr>
              <w:spacing w:line="240" w:lineRule="auto"/>
              <w:ind w:firstLine="0"/>
              <w:jc w:val="center"/>
              <w:rPr>
                <w:b/>
                <w:bCs/>
              </w:rPr>
            </w:pPr>
            <w:r w:rsidRPr="00E86771">
              <w:rPr>
                <w:b/>
                <w:bCs/>
              </w:rPr>
              <w:t>Heavy Days (Finals Week)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28CEFC4" w14:textId="77777777" w:rsidR="00E86771" w:rsidRPr="00E86771" w:rsidRDefault="00E86771" w:rsidP="00E86771">
            <w:pPr>
              <w:spacing w:line="240" w:lineRule="auto"/>
              <w:ind w:firstLine="0"/>
              <w:jc w:val="center"/>
            </w:pPr>
            <w:r w:rsidRPr="00E86771">
              <w:t>Morning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D6FE1C" w14:textId="77777777" w:rsidR="00E86771" w:rsidRPr="00E86771" w:rsidRDefault="00E86771" w:rsidP="00E86771">
            <w:pPr>
              <w:spacing w:line="240" w:lineRule="auto"/>
              <w:ind w:firstLine="0"/>
              <w:jc w:val="center"/>
            </w:pPr>
            <w:r w:rsidRPr="00E86771">
              <w:t>~5 minutes</w:t>
            </w:r>
          </w:p>
        </w:tc>
      </w:tr>
      <w:tr w:rsidR="00E86771" w:rsidRPr="00E86771" w14:paraId="08779298" w14:textId="77777777" w:rsidTr="00E86771">
        <w:trPr>
          <w:trHeight w:val="178"/>
        </w:trPr>
        <w:tc>
          <w:tcPr>
            <w:tcW w:w="0" w:type="auto"/>
            <w:vMerge/>
            <w:tcBorders>
              <w:top w:val="single" w:sz="6" w:space="0" w:color="9E9E9E"/>
              <w:left w:val="single" w:sz="6" w:space="0" w:color="9E9E9E"/>
              <w:bottom w:val="single" w:sz="6" w:space="0" w:color="9E9E9E"/>
              <w:right w:val="single" w:sz="6" w:space="0" w:color="9E9E9E"/>
            </w:tcBorders>
            <w:vAlign w:val="center"/>
            <w:hideMark/>
          </w:tcPr>
          <w:p w14:paraId="419D30D9" w14:textId="77777777" w:rsidR="00E86771" w:rsidRPr="00E86771" w:rsidRDefault="00E86771" w:rsidP="00E86771">
            <w:pPr>
              <w:spacing w:line="240" w:lineRule="auto"/>
              <w:ind w:firstLine="0"/>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67CA1A" w14:textId="77777777" w:rsidR="00E86771" w:rsidRPr="00E86771" w:rsidRDefault="00E86771" w:rsidP="00E86771">
            <w:pPr>
              <w:spacing w:line="240" w:lineRule="auto"/>
              <w:ind w:firstLine="0"/>
              <w:jc w:val="center"/>
            </w:pPr>
            <w:r w:rsidRPr="00E86771">
              <w:t>Afternoon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C1160C" w14:textId="77777777" w:rsidR="00E86771" w:rsidRPr="00E86771" w:rsidRDefault="00E86771" w:rsidP="00E86771">
            <w:pPr>
              <w:spacing w:line="240" w:lineRule="auto"/>
              <w:ind w:firstLine="0"/>
              <w:jc w:val="center"/>
            </w:pPr>
            <w:r w:rsidRPr="00E86771">
              <w:t>~13 minutes</w:t>
            </w:r>
          </w:p>
        </w:tc>
      </w:tr>
      <w:tr w:rsidR="00E86771" w:rsidRPr="00E86771" w14:paraId="7F51ED5C" w14:textId="77777777" w:rsidTr="00E86771">
        <w:trPr>
          <w:trHeight w:val="160"/>
        </w:trPr>
        <w:tc>
          <w:tcPr>
            <w:tcW w:w="0" w:type="auto"/>
            <w:vMerge/>
            <w:tcBorders>
              <w:top w:val="single" w:sz="6" w:space="0" w:color="9E9E9E"/>
              <w:left w:val="single" w:sz="6" w:space="0" w:color="9E9E9E"/>
              <w:bottom w:val="single" w:sz="6" w:space="0" w:color="9E9E9E"/>
              <w:right w:val="single" w:sz="6" w:space="0" w:color="9E9E9E"/>
            </w:tcBorders>
            <w:vAlign w:val="center"/>
            <w:hideMark/>
          </w:tcPr>
          <w:p w14:paraId="6E3F8897" w14:textId="77777777" w:rsidR="00E86771" w:rsidRPr="00E86771" w:rsidRDefault="00E86771" w:rsidP="00E86771">
            <w:pPr>
              <w:spacing w:line="240" w:lineRule="auto"/>
              <w:ind w:firstLine="0"/>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67EB9D" w14:textId="77777777" w:rsidR="00E86771" w:rsidRPr="00E86771" w:rsidRDefault="00E86771" w:rsidP="00E86771">
            <w:pPr>
              <w:spacing w:line="240" w:lineRule="auto"/>
              <w:ind w:firstLine="0"/>
              <w:jc w:val="center"/>
            </w:pPr>
            <w:r w:rsidRPr="00E86771">
              <w:t>Evening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C6A919" w14:textId="77777777" w:rsidR="00E86771" w:rsidRPr="00E86771" w:rsidRDefault="00E86771" w:rsidP="00E86771">
            <w:pPr>
              <w:spacing w:line="240" w:lineRule="auto"/>
              <w:ind w:firstLine="0"/>
              <w:jc w:val="center"/>
            </w:pPr>
            <w:r w:rsidRPr="00E86771">
              <w:t>~25 minutes</w:t>
            </w:r>
          </w:p>
        </w:tc>
      </w:tr>
      <w:tr w:rsidR="00E86771" w:rsidRPr="00E86771" w14:paraId="185B0DB7" w14:textId="77777777" w:rsidTr="00E86771">
        <w:trPr>
          <w:trHeight w:val="160"/>
        </w:trPr>
        <w:tc>
          <w:tcPr>
            <w:tcW w:w="0" w:type="auto"/>
            <w:vMerge/>
            <w:tcBorders>
              <w:top w:val="single" w:sz="6" w:space="0" w:color="9E9E9E"/>
              <w:left w:val="single" w:sz="6" w:space="0" w:color="9E9E9E"/>
              <w:bottom w:val="single" w:sz="6" w:space="0" w:color="9E9E9E"/>
              <w:right w:val="single" w:sz="6" w:space="0" w:color="9E9E9E"/>
            </w:tcBorders>
            <w:vAlign w:val="center"/>
            <w:hideMark/>
          </w:tcPr>
          <w:p w14:paraId="050BD4FE" w14:textId="77777777" w:rsidR="00E86771" w:rsidRPr="00E86771" w:rsidRDefault="00E86771" w:rsidP="00E86771">
            <w:pPr>
              <w:spacing w:line="240" w:lineRule="auto"/>
              <w:ind w:firstLine="0"/>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F6BD69" w14:textId="77777777" w:rsidR="00E86771" w:rsidRPr="00E86771" w:rsidRDefault="00E86771" w:rsidP="00E86771">
            <w:pPr>
              <w:spacing w:line="240" w:lineRule="auto"/>
              <w:ind w:firstLine="0"/>
              <w:jc w:val="center"/>
            </w:pPr>
            <w:r w:rsidRPr="00E86771">
              <w:t>Night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CD3444" w14:textId="77777777" w:rsidR="00E86771" w:rsidRPr="00E86771" w:rsidRDefault="00E86771" w:rsidP="00E86771">
            <w:pPr>
              <w:spacing w:line="240" w:lineRule="auto"/>
              <w:ind w:firstLine="0"/>
              <w:jc w:val="center"/>
            </w:pPr>
            <w:r w:rsidRPr="00E86771">
              <w:t>~20 minutes</w:t>
            </w:r>
          </w:p>
        </w:tc>
      </w:tr>
    </w:tbl>
    <w:p w14:paraId="17B37785" w14:textId="77777777" w:rsidR="00E86771" w:rsidRPr="00E86771" w:rsidRDefault="00E86771" w:rsidP="00E86771">
      <w:pPr>
        <w:spacing w:after="320" w:line="240" w:lineRule="auto"/>
        <w:textAlignment w:val="baseline"/>
      </w:pPr>
    </w:p>
    <w:p w14:paraId="7186E84B" w14:textId="4FCFD332" w:rsidR="00E86771" w:rsidRPr="00E86771" w:rsidRDefault="00E86771" w:rsidP="00E86771">
      <w:r>
        <w:t>Since the quota on Prince is limited, there is a queue for resource allocation whenever the requested resources are unavailable. On Google Cloud, it expands dynamically – and hence there are no wait times, you can provision an instance and get it up and running in very little time.</w:t>
      </w:r>
    </w:p>
    <w:p w14:paraId="02F9A29C" w14:textId="77777777" w:rsidR="00162609" w:rsidRDefault="00162609" w:rsidP="0076161E">
      <w:pPr>
        <w:pStyle w:val="SectionTitle"/>
        <w:rPr>
          <w:b/>
          <w:bCs/>
        </w:rPr>
        <w:sectPr w:rsidR="00162609">
          <w:footnotePr>
            <w:pos w:val="beneathText"/>
          </w:footnotePr>
          <w:pgSz w:w="12240" w:h="15840"/>
          <w:pgMar w:top="1440" w:right="1440" w:bottom="1440" w:left="1440" w:header="720" w:footer="720" w:gutter="0"/>
          <w:cols w:space="720"/>
          <w:titlePg/>
          <w:docGrid w:linePitch="360"/>
          <w15:footnoteColumns w:val="1"/>
        </w:sectPr>
      </w:pPr>
    </w:p>
    <w:p w14:paraId="222EABC5" w14:textId="45B31A02" w:rsidR="00AE5D6C" w:rsidRPr="0076161E" w:rsidRDefault="00AE5D6C" w:rsidP="0076161E">
      <w:pPr>
        <w:pStyle w:val="SectionTitle"/>
        <w:rPr>
          <w:b/>
          <w:bCs/>
        </w:rPr>
      </w:pPr>
      <w:bookmarkStart w:id="18" w:name="_Toc27687416"/>
      <w:r w:rsidRPr="0076161E">
        <w:rPr>
          <w:b/>
          <w:bCs/>
        </w:rPr>
        <w:lastRenderedPageBreak/>
        <w:t>Cost Comparisons</w:t>
      </w:r>
      <w:bookmarkEnd w:id="18"/>
    </w:p>
    <w:p w14:paraId="7948604D" w14:textId="609510F5" w:rsidR="00AE5D6C" w:rsidRDefault="00A03AB1" w:rsidP="00AE5D6C">
      <w:r>
        <w:t>When using Committed Use Discounts for 3 years, Google Cloud gives more than 50% off on most of its resources. When trying to put in a committed use reservation for the exact number of cores, GPU’s and disks, these are the results.</w:t>
      </w:r>
    </w:p>
    <w:p w14:paraId="51B86E67" w14:textId="4A6F663D" w:rsidR="00A03AB1" w:rsidRDefault="00A03AB1" w:rsidP="00A03AB1">
      <w:pPr>
        <w:pStyle w:val="ListParagraph"/>
        <w:numPr>
          <w:ilvl w:val="0"/>
          <w:numId w:val="20"/>
        </w:numPr>
      </w:pPr>
      <w:r>
        <w:t>10,000 Cores + 60TB Memory = $188,000/month</w:t>
      </w:r>
    </w:p>
    <w:p w14:paraId="701146F2" w14:textId="7ECE2DD3" w:rsidR="00A03AB1" w:rsidRDefault="00A03AB1" w:rsidP="00A03AB1">
      <w:pPr>
        <w:pStyle w:val="ListParagraph"/>
        <w:numPr>
          <w:ilvl w:val="0"/>
          <w:numId w:val="20"/>
        </w:numPr>
      </w:pPr>
      <w:r>
        <w:t>K80 = Free (Does not increase monthly cost)</w:t>
      </w:r>
    </w:p>
    <w:p w14:paraId="46C100D9" w14:textId="26E2B1D8" w:rsidR="00A03AB1" w:rsidRDefault="00A03AB1" w:rsidP="00A03AB1">
      <w:pPr>
        <w:pStyle w:val="ListParagraph"/>
        <w:numPr>
          <w:ilvl w:val="0"/>
          <w:numId w:val="20"/>
        </w:numPr>
      </w:pPr>
      <w:r>
        <w:t>P100 = ~$16,000/month</w:t>
      </w:r>
    </w:p>
    <w:p w14:paraId="61CD6C21" w14:textId="1B0D0AF7" w:rsidR="00A03AB1" w:rsidRDefault="00A03AB1" w:rsidP="00A03AB1">
      <w:pPr>
        <w:pStyle w:val="ListParagraph"/>
        <w:numPr>
          <w:ilvl w:val="0"/>
          <w:numId w:val="20"/>
        </w:numPr>
      </w:pPr>
      <w:r>
        <w:t>V100 = ~$22,000/month</w:t>
      </w:r>
    </w:p>
    <w:p w14:paraId="5E6A67E4" w14:textId="3EAABD31" w:rsidR="00A03AB1" w:rsidRDefault="00A03AB1" w:rsidP="00A03AB1">
      <w:pPr>
        <w:pStyle w:val="ListParagraph"/>
        <w:numPr>
          <w:ilvl w:val="0"/>
          <w:numId w:val="20"/>
        </w:numPr>
      </w:pPr>
      <w:r>
        <w:t>P4 (50 GPUs) = ~$10,000/month</w:t>
      </w:r>
    </w:p>
    <w:p w14:paraId="3728CEA7" w14:textId="028FDE77" w:rsidR="00A03AB1" w:rsidRDefault="00A03AB1" w:rsidP="00A03AB1">
      <w:pPr>
        <w:pStyle w:val="ListParagraph"/>
        <w:numPr>
          <w:ilvl w:val="0"/>
          <w:numId w:val="20"/>
        </w:numPr>
      </w:pPr>
      <w:r>
        <w:t>T4 (50 GPUs) = ~$16,000/month</w:t>
      </w:r>
    </w:p>
    <w:p w14:paraId="645639F2" w14:textId="10817CA9" w:rsidR="00A03AB1" w:rsidRDefault="00A03AB1" w:rsidP="00A03AB1">
      <w:pPr>
        <w:pStyle w:val="ListParagraph"/>
        <w:numPr>
          <w:ilvl w:val="0"/>
          <w:numId w:val="20"/>
        </w:numPr>
      </w:pPr>
      <w:r>
        <w:t xml:space="preserve">SSD storage disks (2.25 PB) = Free </w:t>
      </w:r>
      <w:r w:rsidR="00A6060A">
        <w:t>(Does not increase monthly cost)</w:t>
      </w:r>
    </w:p>
    <w:p w14:paraId="6B303767" w14:textId="2EF007C5" w:rsidR="00A03AB1" w:rsidRDefault="00A03AB1" w:rsidP="00A03AB1">
      <w:r>
        <w:t>This adds up to $252,000/month in charges for the entire month. This should be cheaper than Prince for the short term, but in the long term, the fact that NYU owns the hardware might make it cheaper than Google Cloud overall. Since we do not know the purchase, operation and maintenance costs for the cluster, we are going to leave that to the NYU IT team to find out whether the cost is feasible.</w:t>
      </w:r>
    </w:p>
    <w:p w14:paraId="67E5E617" w14:textId="77777777" w:rsidR="00162609" w:rsidRDefault="00162609" w:rsidP="00A03AB1">
      <w:pPr>
        <w:pStyle w:val="SectionTitle"/>
        <w:rPr>
          <w:b/>
          <w:bCs/>
        </w:rPr>
        <w:sectPr w:rsidR="00162609">
          <w:footnotePr>
            <w:pos w:val="beneathText"/>
          </w:footnotePr>
          <w:pgSz w:w="12240" w:h="15840"/>
          <w:pgMar w:top="1440" w:right="1440" w:bottom="1440" w:left="1440" w:header="720" w:footer="720" w:gutter="0"/>
          <w:cols w:space="720"/>
          <w:titlePg/>
          <w:docGrid w:linePitch="360"/>
          <w15:footnoteColumns w:val="1"/>
        </w:sectPr>
      </w:pPr>
    </w:p>
    <w:p w14:paraId="4966E4EF" w14:textId="2B90AA66" w:rsidR="00A03AB1" w:rsidRPr="00A03AB1" w:rsidRDefault="00A03AB1" w:rsidP="00A03AB1">
      <w:pPr>
        <w:pStyle w:val="SectionTitle"/>
        <w:rPr>
          <w:b/>
          <w:bCs/>
        </w:rPr>
      </w:pPr>
      <w:bookmarkStart w:id="19" w:name="_Toc27687417"/>
      <w:r w:rsidRPr="00A03AB1">
        <w:rPr>
          <w:b/>
          <w:bCs/>
        </w:rPr>
        <w:lastRenderedPageBreak/>
        <w:t>Performance Testing</w:t>
      </w:r>
      <w:bookmarkEnd w:id="19"/>
    </w:p>
    <w:p w14:paraId="033794E4" w14:textId="71FA6EE0" w:rsidR="00A03AB1" w:rsidRDefault="00B67AEB" w:rsidP="00B67AEB">
      <w:pPr>
        <w:pStyle w:val="Heading2"/>
      </w:pPr>
      <w:bookmarkStart w:id="20" w:name="_Toc27687418"/>
      <w:r>
        <w:t>Imagenet</w:t>
      </w:r>
      <w:bookmarkEnd w:id="20"/>
    </w:p>
    <w:tbl>
      <w:tblPr>
        <w:tblStyle w:val="TableGrid"/>
        <w:tblW w:w="9395" w:type="dxa"/>
        <w:tblLook w:val="04A0" w:firstRow="1" w:lastRow="0" w:firstColumn="1" w:lastColumn="0" w:noHBand="0" w:noVBand="1"/>
      </w:tblPr>
      <w:tblGrid>
        <w:gridCol w:w="2349"/>
        <w:gridCol w:w="2349"/>
        <w:gridCol w:w="2348"/>
        <w:gridCol w:w="2349"/>
      </w:tblGrid>
      <w:tr w:rsidR="00B67AEB" w14:paraId="4177FA6F" w14:textId="77777777" w:rsidTr="003D62E9">
        <w:trPr>
          <w:trHeight w:val="408"/>
        </w:trPr>
        <w:tc>
          <w:tcPr>
            <w:tcW w:w="4698" w:type="dxa"/>
            <w:gridSpan w:val="2"/>
          </w:tcPr>
          <w:p w14:paraId="37ABBC9B" w14:textId="3985F91F" w:rsidR="00B67AEB" w:rsidRDefault="00B67AEB" w:rsidP="00B67AEB">
            <w:pPr>
              <w:ind w:firstLine="0"/>
              <w:jc w:val="center"/>
            </w:pPr>
            <w:r>
              <w:t>Prince</w:t>
            </w:r>
          </w:p>
        </w:tc>
        <w:tc>
          <w:tcPr>
            <w:tcW w:w="4697" w:type="dxa"/>
            <w:gridSpan w:val="2"/>
          </w:tcPr>
          <w:p w14:paraId="16D69753" w14:textId="28599F4E" w:rsidR="00B67AEB" w:rsidRDefault="00B67AEB" w:rsidP="00B67AEB">
            <w:pPr>
              <w:ind w:firstLine="0"/>
              <w:jc w:val="center"/>
            </w:pPr>
            <w:r>
              <w:t>Google Cloud</w:t>
            </w:r>
          </w:p>
        </w:tc>
      </w:tr>
      <w:tr w:rsidR="00B67AEB" w14:paraId="3480494C" w14:textId="77777777" w:rsidTr="003D62E9">
        <w:trPr>
          <w:trHeight w:val="408"/>
        </w:trPr>
        <w:tc>
          <w:tcPr>
            <w:tcW w:w="2349" w:type="dxa"/>
          </w:tcPr>
          <w:p w14:paraId="32CF3F67" w14:textId="5D3BBBB6" w:rsidR="00B67AEB" w:rsidRDefault="00B67AEB" w:rsidP="00B67AEB">
            <w:pPr>
              <w:ind w:firstLine="0"/>
              <w:jc w:val="center"/>
            </w:pPr>
            <w:r>
              <w:t>K80</w:t>
            </w:r>
          </w:p>
        </w:tc>
        <w:tc>
          <w:tcPr>
            <w:tcW w:w="2349" w:type="dxa"/>
          </w:tcPr>
          <w:p w14:paraId="53C02C68" w14:textId="7CB596A7" w:rsidR="00B67AEB" w:rsidRPr="003D62E9" w:rsidRDefault="00B67AEB" w:rsidP="00B67AEB">
            <w:pPr>
              <w:ind w:firstLine="0"/>
              <w:jc w:val="center"/>
              <w:rPr>
                <w:b/>
                <w:bCs/>
              </w:rPr>
            </w:pPr>
            <w:r w:rsidRPr="003D62E9">
              <w:rPr>
                <w:b/>
                <w:bCs/>
              </w:rPr>
              <w:t>89m</w:t>
            </w:r>
            <w:r w:rsidR="003D62E9" w:rsidRPr="003D62E9">
              <w:rPr>
                <w:b/>
                <w:bCs/>
              </w:rPr>
              <w:t xml:space="preserve"> </w:t>
            </w:r>
            <w:r w:rsidRPr="003D62E9">
              <w:rPr>
                <w:b/>
                <w:bCs/>
              </w:rPr>
              <w:t>29s</w:t>
            </w:r>
          </w:p>
        </w:tc>
        <w:tc>
          <w:tcPr>
            <w:tcW w:w="2348" w:type="dxa"/>
          </w:tcPr>
          <w:p w14:paraId="0E747165" w14:textId="51EA674C" w:rsidR="00B67AEB" w:rsidRDefault="00B67AEB" w:rsidP="00B67AEB">
            <w:pPr>
              <w:ind w:firstLine="0"/>
              <w:jc w:val="center"/>
            </w:pPr>
            <w:r>
              <w:t>K80</w:t>
            </w:r>
          </w:p>
        </w:tc>
        <w:tc>
          <w:tcPr>
            <w:tcW w:w="2349" w:type="dxa"/>
          </w:tcPr>
          <w:p w14:paraId="242EDA7A" w14:textId="24BF2CE4" w:rsidR="00B67AEB" w:rsidRDefault="00B67AEB" w:rsidP="00B67AEB">
            <w:pPr>
              <w:ind w:firstLine="0"/>
              <w:jc w:val="center"/>
            </w:pPr>
            <w:r>
              <w:t>92m</w:t>
            </w:r>
            <w:r w:rsidR="003D62E9">
              <w:t xml:space="preserve"> </w:t>
            </w:r>
            <w:r>
              <w:t>54s</w:t>
            </w:r>
          </w:p>
        </w:tc>
      </w:tr>
      <w:tr w:rsidR="00B67AEB" w14:paraId="50ECF566" w14:textId="77777777" w:rsidTr="003D62E9">
        <w:trPr>
          <w:trHeight w:val="390"/>
        </w:trPr>
        <w:tc>
          <w:tcPr>
            <w:tcW w:w="2349" w:type="dxa"/>
          </w:tcPr>
          <w:p w14:paraId="3888AD52" w14:textId="7CB34513" w:rsidR="00B67AEB" w:rsidRDefault="00B67AEB" w:rsidP="00B67AEB">
            <w:pPr>
              <w:ind w:firstLine="0"/>
              <w:jc w:val="center"/>
            </w:pPr>
            <w:r>
              <w:t>P100</w:t>
            </w:r>
          </w:p>
        </w:tc>
        <w:tc>
          <w:tcPr>
            <w:tcW w:w="2349" w:type="dxa"/>
          </w:tcPr>
          <w:p w14:paraId="6E6DEBEB" w14:textId="5D6175BC" w:rsidR="00B67AEB" w:rsidRDefault="00B67AEB" w:rsidP="00B67AEB">
            <w:pPr>
              <w:ind w:firstLine="0"/>
              <w:jc w:val="center"/>
            </w:pPr>
            <w:r>
              <w:t>54m</w:t>
            </w:r>
            <w:r w:rsidR="003D62E9">
              <w:t xml:space="preserve"> </w:t>
            </w:r>
            <w:r>
              <w:t>25s</w:t>
            </w:r>
          </w:p>
        </w:tc>
        <w:tc>
          <w:tcPr>
            <w:tcW w:w="2348" w:type="dxa"/>
          </w:tcPr>
          <w:p w14:paraId="0A007B01" w14:textId="0AE24D00" w:rsidR="00B67AEB" w:rsidRDefault="00B67AEB" w:rsidP="00B67AEB">
            <w:pPr>
              <w:ind w:firstLine="0"/>
              <w:jc w:val="center"/>
            </w:pPr>
            <w:r>
              <w:t>P100</w:t>
            </w:r>
          </w:p>
        </w:tc>
        <w:tc>
          <w:tcPr>
            <w:tcW w:w="2349" w:type="dxa"/>
          </w:tcPr>
          <w:p w14:paraId="4F7B86BE" w14:textId="5529E16C" w:rsidR="00B67AEB" w:rsidRPr="003D62E9" w:rsidRDefault="00B67AEB" w:rsidP="00B67AEB">
            <w:pPr>
              <w:ind w:firstLine="0"/>
              <w:jc w:val="center"/>
              <w:rPr>
                <w:b/>
                <w:bCs/>
              </w:rPr>
            </w:pPr>
            <w:r w:rsidRPr="003D62E9">
              <w:rPr>
                <w:b/>
                <w:bCs/>
              </w:rPr>
              <w:t>25m</w:t>
            </w:r>
            <w:r w:rsidR="003D62E9" w:rsidRPr="003D62E9">
              <w:rPr>
                <w:b/>
                <w:bCs/>
              </w:rPr>
              <w:t xml:space="preserve"> </w:t>
            </w:r>
            <w:r w:rsidRPr="003D62E9">
              <w:rPr>
                <w:b/>
                <w:bCs/>
              </w:rPr>
              <w:t>18s</w:t>
            </w:r>
          </w:p>
        </w:tc>
      </w:tr>
      <w:tr w:rsidR="00B67AEB" w14:paraId="438010EB" w14:textId="77777777" w:rsidTr="003D62E9">
        <w:trPr>
          <w:trHeight w:val="408"/>
        </w:trPr>
        <w:tc>
          <w:tcPr>
            <w:tcW w:w="2349" w:type="dxa"/>
          </w:tcPr>
          <w:p w14:paraId="2D8F23BF" w14:textId="65F54CF7" w:rsidR="00B67AEB" w:rsidRDefault="00B67AEB" w:rsidP="00B67AEB">
            <w:pPr>
              <w:ind w:firstLine="0"/>
              <w:jc w:val="center"/>
            </w:pPr>
            <w:r>
              <w:t>V100</w:t>
            </w:r>
          </w:p>
        </w:tc>
        <w:tc>
          <w:tcPr>
            <w:tcW w:w="2349" w:type="dxa"/>
          </w:tcPr>
          <w:p w14:paraId="675B1A1F" w14:textId="7EEE8AE1" w:rsidR="00B67AEB" w:rsidRDefault="00B67AEB" w:rsidP="00B67AEB">
            <w:pPr>
              <w:ind w:firstLine="0"/>
              <w:jc w:val="center"/>
            </w:pPr>
            <w:r>
              <w:t>57m</w:t>
            </w:r>
            <w:r w:rsidR="003D62E9">
              <w:t xml:space="preserve"> </w:t>
            </w:r>
            <w:r>
              <w:t>8s</w:t>
            </w:r>
          </w:p>
        </w:tc>
        <w:tc>
          <w:tcPr>
            <w:tcW w:w="2348" w:type="dxa"/>
          </w:tcPr>
          <w:p w14:paraId="2D05F8E5" w14:textId="1EA89C32" w:rsidR="00B67AEB" w:rsidRDefault="00B67AEB" w:rsidP="00B67AEB">
            <w:pPr>
              <w:ind w:firstLine="0"/>
              <w:jc w:val="center"/>
            </w:pPr>
            <w:r>
              <w:t>V100</w:t>
            </w:r>
          </w:p>
        </w:tc>
        <w:tc>
          <w:tcPr>
            <w:tcW w:w="2349" w:type="dxa"/>
          </w:tcPr>
          <w:p w14:paraId="592A36AB" w14:textId="42B9C7B9" w:rsidR="00B67AEB" w:rsidRPr="003D62E9" w:rsidRDefault="00B67AEB" w:rsidP="00B67AEB">
            <w:pPr>
              <w:ind w:firstLine="0"/>
              <w:jc w:val="center"/>
              <w:rPr>
                <w:b/>
                <w:bCs/>
              </w:rPr>
            </w:pPr>
            <w:r w:rsidRPr="003D62E9">
              <w:rPr>
                <w:b/>
                <w:bCs/>
              </w:rPr>
              <w:t>19m</w:t>
            </w:r>
            <w:r w:rsidR="003D62E9" w:rsidRPr="003D62E9">
              <w:rPr>
                <w:b/>
                <w:bCs/>
              </w:rPr>
              <w:t xml:space="preserve"> </w:t>
            </w:r>
            <w:r w:rsidRPr="003D62E9">
              <w:rPr>
                <w:b/>
                <w:bCs/>
              </w:rPr>
              <w:t>31s</w:t>
            </w:r>
          </w:p>
        </w:tc>
      </w:tr>
      <w:tr w:rsidR="00B67AEB" w14:paraId="16323A8B" w14:textId="77777777" w:rsidTr="003D62E9">
        <w:trPr>
          <w:trHeight w:val="408"/>
        </w:trPr>
        <w:tc>
          <w:tcPr>
            <w:tcW w:w="2349" w:type="dxa"/>
            <w:vMerge w:val="restart"/>
          </w:tcPr>
          <w:p w14:paraId="6C892C21" w14:textId="77777777" w:rsidR="00B67AEB" w:rsidRDefault="00B67AEB" w:rsidP="00B67AEB">
            <w:pPr>
              <w:ind w:firstLine="0"/>
              <w:jc w:val="center"/>
            </w:pPr>
          </w:p>
          <w:p w14:paraId="2315D633" w14:textId="4B148041" w:rsidR="00B67AEB" w:rsidRDefault="00B67AEB" w:rsidP="00B67AEB">
            <w:pPr>
              <w:ind w:firstLine="0"/>
              <w:jc w:val="center"/>
            </w:pPr>
            <w:r>
              <w:t>P40</w:t>
            </w:r>
          </w:p>
        </w:tc>
        <w:tc>
          <w:tcPr>
            <w:tcW w:w="2349" w:type="dxa"/>
            <w:vMerge w:val="restart"/>
          </w:tcPr>
          <w:p w14:paraId="0000DB40" w14:textId="77777777" w:rsidR="00B67AEB" w:rsidRDefault="00B67AEB" w:rsidP="00B67AEB">
            <w:pPr>
              <w:ind w:firstLine="0"/>
              <w:jc w:val="center"/>
            </w:pPr>
          </w:p>
          <w:p w14:paraId="17C7194D" w14:textId="2052D4EC" w:rsidR="00B67AEB" w:rsidRDefault="00B67AEB" w:rsidP="00B67AEB">
            <w:pPr>
              <w:ind w:firstLine="0"/>
              <w:jc w:val="center"/>
            </w:pPr>
            <w:r>
              <w:t>55m</w:t>
            </w:r>
            <w:r w:rsidR="003D62E9">
              <w:t xml:space="preserve"> </w:t>
            </w:r>
            <w:r>
              <w:t>38s</w:t>
            </w:r>
          </w:p>
        </w:tc>
        <w:tc>
          <w:tcPr>
            <w:tcW w:w="2348" w:type="dxa"/>
          </w:tcPr>
          <w:p w14:paraId="4C227058" w14:textId="6757744F" w:rsidR="00B67AEB" w:rsidRDefault="00B67AEB" w:rsidP="00B67AEB">
            <w:pPr>
              <w:ind w:firstLine="0"/>
              <w:jc w:val="center"/>
            </w:pPr>
            <w:r>
              <w:t>P4</w:t>
            </w:r>
          </w:p>
        </w:tc>
        <w:tc>
          <w:tcPr>
            <w:tcW w:w="2349" w:type="dxa"/>
          </w:tcPr>
          <w:p w14:paraId="603CC3D9" w14:textId="6C2FD5BA" w:rsidR="00B67AEB" w:rsidRDefault="00B67AEB" w:rsidP="00B67AEB">
            <w:pPr>
              <w:ind w:firstLine="0"/>
              <w:jc w:val="center"/>
            </w:pPr>
            <w:r>
              <w:t>59m</w:t>
            </w:r>
            <w:r w:rsidR="003D62E9">
              <w:t xml:space="preserve"> </w:t>
            </w:r>
            <w:r>
              <w:t>25s</w:t>
            </w:r>
          </w:p>
        </w:tc>
      </w:tr>
      <w:tr w:rsidR="00B67AEB" w14:paraId="5220F228" w14:textId="77777777" w:rsidTr="003D62E9">
        <w:trPr>
          <w:trHeight w:val="426"/>
        </w:trPr>
        <w:tc>
          <w:tcPr>
            <w:tcW w:w="2349" w:type="dxa"/>
            <w:vMerge/>
          </w:tcPr>
          <w:p w14:paraId="1FFCB0C1" w14:textId="77777777" w:rsidR="00B67AEB" w:rsidRDefault="00B67AEB" w:rsidP="00B67AEB">
            <w:pPr>
              <w:ind w:firstLine="0"/>
              <w:jc w:val="center"/>
            </w:pPr>
          </w:p>
        </w:tc>
        <w:tc>
          <w:tcPr>
            <w:tcW w:w="2349" w:type="dxa"/>
            <w:vMerge/>
          </w:tcPr>
          <w:p w14:paraId="3C158FD0" w14:textId="77777777" w:rsidR="00B67AEB" w:rsidRDefault="00B67AEB" w:rsidP="00B67AEB">
            <w:pPr>
              <w:ind w:firstLine="0"/>
              <w:jc w:val="center"/>
            </w:pPr>
          </w:p>
        </w:tc>
        <w:tc>
          <w:tcPr>
            <w:tcW w:w="2348" w:type="dxa"/>
          </w:tcPr>
          <w:p w14:paraId="223B0524" w14:textId="627E0AA4" w:rsidR="00B67AEB" w:rsidRDefault="00B67AEB" w:rsidP="00B67AEB">
            <w:pPr>
              <w:ind w:firstLine="0"/>
              <w:jc w:val="center"/>
            </w:pPr>
            <w:r>
              <w:t>T4</w:t>
            </w:r>
          </w:p>
        </w:tc>
        <w:tc>
          <w:tcPr>
            <w:tcW w:w="2349" w:type="dxa"/>
          </w:tcPr>
          <w:p w14:paraId="4D41031B" w14:textId="02273264" w:rsidR="00B67AEB" w:rsidRPr="003D62E9" w:rsidRDefault="00B67AEB" w:rsidP="00B67AEB">
            <w:pPr>
              <w:ind w:firstLine="0"/>
              <w:jc w:val="center"/>
              <w:rPr>
                <w:b/>
                <w:bCs/>
              </w:rPr>
            </w:pPr>
            <w:r w:rsidRPr="003D62E9">
              <w:rPr>
                <w:b/>
                <w:bCs/>
              </w:rPr>
              <w:t>52m</w:t>
            </w:r>
            <w:r w:rsidR="003D62E9" w:rsidRPr="003D62E9">
              <w:rPr>
                <w:b/>
                <w:bCs/>
              </w:rPr>
              <w:t xml:space="preserve"> </w:t>
            </w:r>
            <w:r w:rsidRPr="003D62E9">
              <w:rPr>
                <w:b/>
                <w:bCs/>
              </w:rPr>
              <w:t>55s</w:t>
            </w:r>
          </w:p>
        </w:tc>
      </w:tr>
    </w:tbl>
    <w:p w14:paraId="78F29AFB" w14:textId="77777777" w:rsidR="00B67AEB" w:rsidRDefault="00B67AEB" w:rsidP="00B67AEB">
      <w:pPr>
        <w:ind w:firstLine="0"/>
      </w:pPr>
    </w:p>
    <w:p w14:paraId="2F7C68DC" w14:textId="6597505B" w:rsidR="00B67AEB" w:rsidRDefault="00B67AEB" w:rsidP="00B67AEB">
      <w:r>
        <w:t>10 epochs of training on PyTorch</w:t>
      </w:r>
    </w:p>
    <w:p w14:paraId="7D232DF4" w14:textId="44BFB090" w:rsidR="00B67AEB" w:rsidRDefault="00B67AEB" w:rsidP="00B67AEB">
      <w:pPr>
        <w:pStyle w:val="Heading2"/>
      </w:pPr>
      <w:bookmarkStart w:id="21" w:name="_Toc27687419"/>
      <w:r>
        <w:t xml:space="preserve">GAN </w:t>
      </w:r>
      <w:r w:rsidR="003D62E9">
        <w:t>(MNIST)</w:t>
      </w:r>
      <w:bookmarkEnd w:id="21"/>
    </w:p>
    <w:tbl>
      <w:tblPr>
        <w:tblStyle w:val="TableGrid"/>
        <w:tblW w:w="9479" w:type="dxa"/>
        <w:tblLook w:val="04A0" w:firstRow="1" w:lastRow="0" w:firstColumn="1" w:lastColumn="0" w:noHBand="0" w:noVBand="1"/>
      </w:tblPr>
      <w:tblGrid>
        <w:gridCol w:w="2371"/>
        <w:gridCol w:w="2370"/>
        <w:gridCol w:w="2368"/>
        <w:gridCol w:w="2370"/>
      </w:tblGrid>
      <w:tr w:rsidR="00B67AEB" w14:paraId="11556144" w14:textId="77777777" w:rsidTr="003D62E9">
        <w:trPr>
          <w:trHeight w:val="402"/>
        </w:trPr>
        <w:tc>
          <w:tcPr>
            <w:tcW w:w="4741" w:type="dxa"/>
            <w:gridSpan w:val="2"/>
          </w:tcPr>
          <w:p w14:paraId="3A765BF7" w14:textId="77777777" w:rsidR="00B67AEB" w:rsidRDefault="00B67AEB" w:rsidP="003D62E9">
            <w:pPr>
              <w:ind w:firstLine="0"/>
              <w:jc w:val="center"/>
            </w:pPr>
            <w:r>
              <w:t>Prince</w:t>
            </w:r>
          </w:p>
        </w:tc>
        <w:tc>
          <w:tcPr>
            <w:tcW w:w="4738" w:type="dxa"/>
            <w:gridSpan w:val="2"/>
          </w:tcPr>
          <w:p w14:paraId="69B2F45C" w14:textId="77777777" w:rsidR="00B67AEB" w:rsidRDefault="00B67AEB" w:rsidP="003D62E9">
            <w:pPr>
              <w:ind w:firstLine="0"/>
              <w:jc w:val="center"/>
            </w:pPr>
            <w:r>
              <w:t>Google Cloud</w:t>
            </w:r>
          </w:p>
        </w:tc>
      </w:tr>
      <w:tr w:rsidR="00B67AEB" w14:paraId="1ECAD292" w14:textId="77777777" w:rsidTr="003D62E9">
        <w:trPr>
          <w:trHeight w:val="402"/>
        </w:trPr>
        <w:tc>
          <w:tcPr>
            <w:tcW w:w="2371" w:type="dxa"/>
          </w:tcPr>
          <w:p w14:paraId="13811A23" w14:textId="77777777" w:rsidR="00B67AEB" w:rsidRDefault="00B67AEB" w:rsidP="003D62E9">
            <w:pPr>
              <w:ind w:firstLine="0"/>
              <w:jc w:val="center"/>
            </w:pPr>
            <w:r>
              <w:t>K80</w:t>
            </w:r>
          </w:p>
        </w:tc>
        <w:tc>
          <w:tcPr>
            <w:tcW w:w="2369" w:type="dxa"/>
          </w:tcPr>
          <w:p w14:paraId="5AD47F8A" w14:textId="491E9743" w:rsidR="00B67AEB" w:rsidRPr="003D62E9" w:rsidRDefault="003D62E9" w:rsidP="003D62E9">
            <w:pPr>
              <w:ind w:firstLine="0"/>
              <w:jc w:val="center"/>
              <w:rPr>
                <w:b/>
                <w:bCs/>
              </w:rPr>
            </w:pPr>
            <w:r w:rsidRPr="003D62E9">
              <w:rPr>
                <w:b/>
                <w:bCs/>
              </w:rPr>
              <w:t>32m 55s</w:t>
            </w:r>
          </w:p>
        </w:tc>
        <w:tc>
          <w:tcPr>
            <w:tcW w:w="2368" w:type="dxa"/>
          </w:tcPr>
          <w:p w14:paraId="252DAE45" w14:textId="77777777" w:rsidR="00B67AEB" w:rsidRDefault="00B67AEB" w:rsidP="003D62E9">
            <w:pPr>
              <w:ind w:firstLine="0"/>
              <w:jc w:val="center"/>
            </w:pPr>
            <w:r>
              <w:t>K80</w:t>
            </w:r>
          </w:p>
        </w:tc>
        <w:tc>
          <w:tcPr>
            <w:tcW w:w="2369" w:type="dxa"/>
          </w:tcPr>
          <w:p w14:paraId="64835E70" w14:textId="32F1BDE8" w:rsidR="00B67AEB" w:rsidRDefault="003D62E9" w:rsidP="003D62E9">
            <w:pPr>
              <w:ind w:firstLine="0"/>
              <w:jc w:val="center"/>
            </w:pPr>
            <w:r>
              <w:t>36m 44s</w:t>
            </w:r>
          </w:p>
        </w:tc>
      </w:tr>
      <w:tr w:rsidR="00B67AEB" w14:paraId="42A3C373" w14:textId="77777777" w:rsidTr="003D62E9">
        <w:trPr>
          <w:trHeight w:val="385"/>
        </w:trPr>
        <w:tc>
          <w:tcPr>
            <w:tcW w:w="2371" w:type="dxa"/>
          </w:tcPr>
          <w:p w14:paraId="65FCE362" w14:textId="77777777" w:rsidR="00B67AEB" w:rsidRDefault="00B67AEB" w:rsidP="003D62E9">
            <w:pPr>
              <w:ind w:firstLine="0"/>
              <w:jc w:val="center"/>
            </w:pPr>
            <w:r>
              <w:t>P100</w:t>
            </w:r>
          </w:p>
        </w:tc>
        <w:tc>
          <w:tcPr>
            <w:tcW w:w="2369" w:type="dxa"/>
          </w:tcPr>
          <w:p w14:paraId="31AC1738" w14:textId="359DB3B7" w:rsidR="00B67AEB" w:rsidRPr="003D62E9" w:rsidRDefault="003D62E9" w:rsidP="003D62E9">
            <w:pPr>
              <w:ind w:firstLine="0"/>
              <w:jc w:val="center"/>
              <w:rPr>
                <w:b/>
                <w:bCs/>
              </w:rPr>
            </w:pPr>
            <w:r w:rsidRPr="003D62E9">
              <w:rPr>
                <w:b/>
                <w:bCs/>
              </w:rPr>
              <w:t>10m 28s</w:t>
            </w:r>
          </w:p>
        </w:tc>
        <w:tc>
          <w:tcPr>
            <w:tcW w:w="2368" w:type="dxa"/>
          </w:tcPr>
          <w:p w14:paraId="32039969" w14:textId="77777777" w:rsidR="00B67AEB" w:rsidRDefault="00B67AEB" w:rsidP="003D62E9">
            <w:pPr>
              <w:ind w:firstLine="0"/>
              <w:jc w:val="center"/>
            </w:pPr>
            <w:r>
              <w:t>P100</w:t>
            </w:r>
          </w:p>
        </w:tc>
        <w:tc>
          <w:tcPr>
            <w:tcW w:w="2369" w:type="dxa"/>
          </w:tcPr>
          <w:p w14:paraId="4F21115C" w14:textId="7F0F3C1A" w:rsidR="00B67AEB" w:rsidRDefault="003D62E9" w:rsidP="003D62E9">
            <w:pPr>
              <w:ind w:firstLine="0"/>
              <w:jc w:val="center"/>
            </w:pPr>
            <w:r>
              <w:t>12m 18s</w:t>
            </w:r>
          </w:p>
        </w:tc>
      </w:tr>
      <w:tr w:rsidR="00B67AEB" w14:paraId="10304609" w14:textId="77777777" w:rsidTr="003D62E9">
        <w:trPr>
          <w:trHeight w:val="402"/>
        </w:trPr>
        <w:tc>
          <w:tcPr>
            <w:tcW w:w="2371" w:type="dxa"/>
          </w:tcPr>
          <w:p w14:paraId="1F8DE221" w14:textId="77777777" w:rsidR="00B67AEB" w:rsidRDefault="00B67AEB" w:rsidP="003D62E9">
            <w:pPr>
              <w:ind w:firstLine="0"/>
              <w:jc w:val="center"/>
            </w:pPr>
            <w:r>
              <w:t>V100</w:t>
            </w:r>
          </w:p>
        </w:tc>
        <w:tc>
          <w:tcPr>
            <w:tcW w:w="2369" w:type="dxa"/>
          </w:tcPr>
          <w:p w14:paraId="2128CD2E" w14:textId="61EBF879" w:rsidR="00B67AEB" w:rsidRPr="003D62E9" w:rsidRDefault="003D62E9" w:rsidP="003D62E9">
            <w:pPr>
              <w:ind w:firstLine="0"/>
              <w:jc w:val="center"/>
              <w:rPr>
                <w:b/>
                <w:bCs/>
              </w:rPr>
            </w:pPr>
            <w:r w:rsidRPr="003D62E9">
              <w:rPr>
                <w:b/>
                <w:bCs/>
              </w:rPr>
              <w:t>7m 42s</w:t>
            </w:r>
          </w:p>
        </w:tc>
        <w:tc>
          <w:tcPr>
            <w:tcW w:w="2368" w:type="dxa"/>
          </w:tcPr>
          <w:p w14:paraId="3554123D" w14:textId="77777777" w:rsidR="00B67AEB" w:rsidRDefault="00B67AEB" w:rsidP="003D62E9">
            <w:pPr>
              <w:ind w:firstLine="0"/>
              <w:jc w:val="center"/>
            </w:pPr>
            <w:r>
              <w:t>V100</w:t>
            </w:r>
          </w:p>
        </w:tc>
        <w:tc>
          <w:tcPr>
            <w:tcW w:w="2369" w:type="dxa"/>
          </w:tcPr>
          <w:p w14:paraId="754C6E4C" w14:textId="0681B4F3" w:rsidR="00B67AEB" w:rsidRDefault="003D62E9" w:rsidP="003D62E9">
            <w:pPr>
              <w:ind w:firstLine="0"/>
              <w:jc w:val="center"/>
            </w:pPr>
            <w:r>
              <w:t>8m 11s</w:t>
            </w:r>
          </w:p>
        </w:tc>
      </w:tr>
      <w:tr w:rsidR="00B67AEB" w14:paraId="4D94E7B0" w14:textId="77777777" w:rsidTr="003D62E9">
        <w:trPr>
          <w:trHeight w:val="402"/>
        </w:trPr>
        <w:tc>
          <w:tcPr>
            <w:tcW w:w="2371" w:type="dxa"/>
            <w:vMerge w:val="restart"/>
          </w:tcPr>
          <w:p w14:paraId="26FB7474" w14:textId="77777777" w:rsidR="00B67AEB" w:rsidRDefault="00B67AEB" w:rsidP="003D62E9">
            <w:pPr>
              <w:ind w:firstLine="0"/>
              <w:jc w:val="center"/>
            </w:pPr>
          </w:p>
          <w:p w14:paraId="17AF4DED" w14:textId="77777777" w:rsidR="00B67AEB" w:rsidRDefault="00B67AEB" w:rsidP="003D62E9">
            <w:pPr>
              <w:ind w:firstLine="0"/>
              <w:jc w:val="center"/>
            </w:pPr>
            <w:r>
              <w:t>P40</w:t>
            </w:r>
          </w:p>
        </w:tc>
        <w:tc>
          <w:tcPr>
            <w:tcW w:w="2369" w:type="dxa"/>
            <w:vMerge w:val="restart"/>
          </w:tcPr>
          <w:p w14:paraId="795C5B2D" w14:textId="77777777" w:rsidR="00B67AEB" w:rsidRDefault="00B67AEB" w:rsidP="003D62E9">
            <w:pPr>
              <w:ind w:firstLine="0"/>
              <w:jc w:val="center"/>
            </w:pPr>
          </w:p>
          <w:p w14:paraId="3B4D3106" w14:textId="34A82DCC" w:rsidR="003D62E9" w:rsidRPr="003D62E9" w:rsidRDefault="003D62E9" w:rsidP="003D62E9">
            <w:pPr>
              <w:ind w:firstLine="0"/>
              <w:jc w:val="center"/>
              <w:rPr>
                <w:b/>
                <w:bCs/>
              </w:rPr>
            </w:pPr>
            <w:r w:rsidRPr="003D62E9">
              <w:rPr>
                <w:b/>
                <w:bCs/>
              </w:rPr>
              <w:t>15m 7s</w:t>
            </w:r>
          </w:p>
        </w:tc>
        <w:tc>
          <w:tcPr>
            <w:tcW w:w="2368" w:type="dxa"/>
          </w:tcPr>
          <w:p w14:paraId="1B5E884D" w14:textId="77777777" w:rsidR="00B67AEB" w:rsidRDefault="00B67AEB" w:rsidP="003D62E9">
            <w:pPr>
              <w:ind w:firstLine="0"/>
              <w:jc w:val="center"/>
            </w:pPr>
            <w:r>
              <w:t>P4</w:t>
            </w:r>
          </w:p>
        </w:tc>
        <w:tc>
          <w:tcPr>
            <w:tcW w:w="2369" w:type="dxa"/>
          </w:tcPr>
          <w:p w14:paraId="149FB2A4" w14:textId="3907795D" w:rsidR="00B67AEB" w:rsidRDefault="003D62E9" w:rsidP="003D62E9">
            <w:pPr>
              <w:ind w:firstLine="0"/>
              <w:jc w:val="center"/>
            </w:pPr>
            <w:r>
              <w:t>24m 48s</w:t>
            </w:r>
          </w:p>
        </w:tc>
      </w:tr>
      <w:tr w:rsidR="00B67AEB" w14:paraId="1CDD9B9C" w14:textId="77777777" w:rsidTr="003D62E9">
        <w:trPr>
          <w:trHeight w:val="420"/>
        </w:trPr>
        <w:tc>
          <w:tcPr>
            <w:tcW w:w="2371" w:type="dxa"/>
            <w:vMerge/>
          </w:tcPr>
          <w:p w14:paraId="648927EC" w14:textId="77777777" w:rsidR="00B67AEB" w:rsidRDefault="00B67AEB" w:rsidP="003D62E9">
            <w:pPr>
              <w:ind w:firstLine="0"/>
              <w:jc w:val="center"/>
            </w:pPr>
          </w:p>
        </w:tc>
        <w:tc>
          <w:tcPr>
            <w:tcW w:w="2369" w:type="dxa"/>
            <w:vMerge/>
          </w:tcPr>
          <w:p w14:paraId="7CCD7288" w14:textId="77777777" w:rsidR="00B67AEB" w:rsidRDefault="00B67AEB" w:rsidP="003D62E9">
            <w:pPr>
              <w:ind w:firstLine="0"/>
              <w:jc w:val="center"/>
            </w:pPr>
          </w:p>
        </w:tc>
        <w:tc>
          <w:tcPr>
            <w:tcW w:w="2368" w:type="dxa"/>
          </w:tcPr>
          <w:p w14:paraId="70AFB786" w14:textId="77777777" w:rsidR="00B67AEB" w:rsidRDefault="00B67AEB" w:rsidP="003D62E9">
            <w:pPr>
              <w:ind w:firstLine="0"/>
              <w:jc w:val="center"/>
            </w:pPr>
            <w:r>
              <w:t>T4</w:t>
            </w:r>
          </w:p>
        </w:tc>
        <w:tc>
          <w:tcPr>
            <w:tcW w:w="2369" w:type="dxa"/>
          </w:tcPr>
          <w:p w14:paraId="20209415" w14:textId="6EC7A944" w:rsidR="00B67AEB" w:rsidRDefault="003D62E9" w:rsidP="003D62E9">
            <w:pPr>
              <w:ind w:firstLine="0"/>
              <w:jc w:val="center"/>
            </w:pPr>
            <w:r>
              <w:t>20m 21s</w:t>
            </w:r>
          </w:p>
        </w:tc>
      </w:tr>
    </w:tbl>
    <w:p w14:paraId="7CA76910" w14:textId="0BC0C519" w:rsidR="00B67AEB" w:rsidRDefault="00B67AEB" w:rsidP="00B67AEB"/>
    <w:p w14:paraId="7D55F4A5" w14:textId="569AEF65" w:rsidR="00B67AEB" w:rsidRDefault="00B67AEB" w:rsidP="00B67AEB">
      <w:r>
        <w:t xml:space="preserve">50 epochs </w:t>
      </w:r>
      <w:r w:rsidR="003D62E9">
        <w:t xml:space="preserve">of training </w:t>
      </w:r>
      <w:r>
        <w:t xml:space="preserve">on </w:t>
      </w:r>
      <w:r w:rsidR="00FF62B1">
        <w:t>TensorFlow</w:t>
      </w:r>
    </w:p>
    <w:p w14:paraId="747FB60B" w14:textId="39292E00" w:rsidR="00B67AEB" w:rsidRDefault="00B67AEB" w:rsidP="00B67AEB">
      <w:pPr>
        <w:pStyle w:val="Heading2"/>
      </w:pPr>
      <w:bookmarkStart w:id="22" w:name="_Toc27687420"/>
      <w:r>
        <w:t>Glove (</w:t>
      </w:r>
      <w:r w:rsidR="003D62E9">
        <w:t>20newsgroups)</w:t>
      </w:r>
      <w:bookmarkEnd w:id="22"/>
    </w:p>
    <w:tbl>
      <w:tblPr>
        <w:tblStyle w:val="TableGrid"/>
        <w:tblW w:w="9408" w:type="dxa"/>
        <w:tblLook w:val="04A0" w:firstRow="1" w:lastRow="0" w:firstColumn="1" w:lastColumn="0" w:noHBand="0" w:noVBand="1"/>
      </w:tblPr>
      <w:tblGrid>
        <w:gridCol w:w="2353"/>
        <w:gridCol w:w="2352"/>
        <w:gridCol w:w="2351"/>
        <w:gridCol w:w="2352"/>
      </w:tblGrid>
      <w:tr w:rsidR="00B67AEB" w14:paraId="0FC97B3C" w14:textId="77777777" w:rsidTr="003D62E9">
        <w:trPr>
          <w:trHeight w:val="434"/>
        </w:trPr>
        <w:tc>
          <w:tcPr>
            <w:tcW w:w="4705" w:type="dxa"/>
            <w:gridSpan w:val="2"/>
          </w:tcPr>
          <w:p w14:paraId="3D769043" w14:textId="77777777" w:rsidR="00B67AEB" w:rsidRDefault="00B67AEB" w:rsidP="003D62E9">
            <w:pPr>
              <w:ind w:firstLine="0"/>
              <w:jc w:val="center"/>
            </w:pPr>
            <w:r>
              <w:t>Prince</w:t>
            </w:r>
          </w:p>
        </w:tc>
        <w:tc>
          <w:tcPr>
            <w:tcW w:w="4703" w:type="dxa"/>
            <w:gridSpan w:val="2"/>
          </w:tcPr>
          <w:p w14:paraId="08892127" w14:textId="77777777" w:rsidR="00B67AEB" w:rsidRDefault="00B67AEB" w:rsidP="003D62E9">
            <w:pPr>
              <w:ind w:firstLine="0"/>
              <w:jc w:val="center"/>
            </w:pPr>
            <w:r>
              <w:t>Google Cloud</w:t>
            </w:r>
          </w:p>
        </w:tc>
      </w:tr>
      <w:tr w:rsidR="00B67AEB" w14:paraId="20EDD982" w14:textId="77777777" w:rsidTr="003D62E9">
        <w:trPr>
          <w:trHeight w:val="434"/>
        </w:trPr>
        <w:tc>
          <w:tcPr>
            <w:tcW w:w="2353" w:type="dxa"/>
          </w:tcPr>
          <w:p w14:paraId="3F896AC3" w14:textId="77777777" w:rsidR="00B67AEB" w:rsidRDefault="00B67AEB" w:rsidP="003D62E9">
            <w:pPr>
              <w:ind w:firstLine="0"/>
              <w:jc w:val="center"/>
            </w:pPr>
            <w:r>
              <w:t>K80</w:t>
            </w:r>
          </w:p>
        </w:tc>
        <w:tc>
          <w:tcPr>
            <w:tcW w:w="2351" w:type="dxa"/>
          </w:tcPr>
          <w:p w14:paraId="15D19D00" w14:textId="34C4D682" w:rsidR="00B67AEB" w:rsidRPr="003D62E9" w:rsidRDefault="003D62E9" w:rsidP="003D62E9">
            <w:pPr>
              <w:ind w:firstLine="0"/>
              <w:jc w:val="center"/>
              <w:rPr>
                <w:b/>
                <w:bCs/>
              </w:rPr>
            </w:pPr>
            <w:r w:rsidRPr="003D62E9">
              <w:rPr>
                <w:b/>
                <w:bCs/>
              </w:rPr>
              <w:t>44m 53s</w:t>
            </w:r>
          </w:p>
        </w:tc>
        <w:tc>
          <w:tcPr>
            <w:tcW w:w="2351" w:type="dxa"/>
          </w:tcPr>
          <w:p w14:paraId="2580BA88" w14:textId="77777777" w:rsidR="00B67AEB" w:rsidRDefault="00B67AEB" w:rsidP="003D62E9">
            <w:pPr>
              <w:ind w:firstLine="0"/>
              <w:jc w:val="center"/>
            </w:pPr>
            <w:r>
              <w:t>K80</w:t>
            </w:r>
          </w:p>
        </w:tc>
        <w:tc>
          <w:tcPr>
            <w:tcW w:w="2351" w:type="dxa"/>
          </w:tcPr>
          <w:p w14:paraId="5680A95B" w14:textId="5C371B49" w:rsidR="00B67AEB" w:rsidRDefault="003D62E9" w:rsidP="003D62E9">
            <w:pPr>
              <w:ind w:firstLine="0"/>
              <w:jc w:val="center"/>
            </w:pPr>
            <w:r>
              <w:t>48m 47s</w:t>
            </w:r>
          </w:p>
        </w:tc>
      </w:tr>
      <w:tr w:rsidR="00B67AEB" w14:paraId="4F11B96A" w14:textId="77777777" w:rsidTr="003D62E9">
        <w:trPr>
          <w:trHeight w:val="415"/>
        </w:trPr>
        <w:tc>
          <w:tcPr>
            <w:tcW w:w="2353" w:type="dxa"/>
          </w:tcPr>
          <w:p w14:paraId="5FBE14B6" w14:textId="77777777" w:rsidR="00B67AEB" w:rsidRDefault="00B67AEB" w:rsidP="003D62E9">
            <w:pPr>
              <w:ind w:firstLine="0"/>
              <w:jc w:val="center"/>
            </w:pPr>
            <w:r>
              <w:t>P100</w:t>
            </w:r>
          </w:p>
        </w:tc>
        <w:tc>
          <w:tcPr>
            <w:tcW w:w="2351" w:type="dxa"/>
          </w:tcPr>
          <w:p w14:paraId="1A2D64B5" w14:textId="7E660B32" w:rsidR="00B67AEB" w:rsidRPr="003D62E9" w:rsidRDefault="003D62E9" w:rsidP="003D62E9">
            <w:pPr>
              <w:ind w:firstLine="0"/>
              <w:jc w:val="center"/>
              <w:rPr>
                <w:b/>
                <w:bCs/>
              </w:rPr>
            </w:pPr>
            <w:r w:rsidRPr="003D62E9">
              <w:rPr>
                <w:b/>
                <w:bCs/>
              </w:rPr>
              <w:t>18m 12s</w:t>
            </w:r>
          </w:p>
        </w:tc>
        <w:tc>
          <w:tcPr>
            <w:tcW w:w="2351" w:type="dxa"/>
          </w:tcPr>
          <w:p w14:paraId="5A7D3E62" w14:textId="77777777" w:rsidR="00B67AEB" w:rsidRDefault="00B67AEB" w:rsidP="003D62E9">
            <w:pPr>
              <w:ind w:firstLine="0"/>
              <w:jc w:val="center"/>
            </w:pPr>
            <w:r>
              <w:t>P100</w:t>
            </w:r>
          </w:p>
        </w:tc>
        <w:tc>
          <w:tcPr>
            <w:tcW w:w="2351" w:type="dxa"/>
          </w:tcPr>
          <w:p w14:paraId="11CF0C26" w14:textId="736747B7" w:rsidR="00B67AEB" w:rsidRDefault="003D62E9" w:rsidP="003D62E9">
            <w:pPr>
              <w:ind w:firstLine="0"/>
              <w:jc w:val="center"/>
            </w:pPr>
            <w:r>
              <w:t>19m 23s</w:t>
            </w:r>
          </w:p>
        </w:tc>
      </w:tr>
      <w:tr w:rsidR="00B67AEB" w14:paraId="0FBB537D" w14:textId="77777777" w:rsidTr="003D62E9">
        <w:trPr>
          <w:trHeight w:val="434"/>
        </w:trPr>
        <w:tc>
          <w:tcPr>
            <w:tcW w:w="2353" w:type="dxa"/>
          </w:tcPr>
          <w:p w14:paraId="7602E668" w14:textId="77777777" w:rsidR="00B67AEB" w:rsidRDefault="00B67AEB" w:rsidP="003D62E9">
            <w:pPr>
              <w:ind w:firstLine="0"/>
              <w:jc w:val="center"/>
            </w:pPr>
            <w:r>
              <w:t>V100</w:t>
            </w:r>
          </w:p>
        </w:tc>
        <w:tc>
          <w:tcPr>
            <w:tcW w:w="2351" w:type="dxa"/>
          </w:tcPr>
          <w:p w14:paraId="684E07E2" w14:textId="2BC8896E" w:rsidR="00B67AEB" w:rsidRPr="003D62E9" w:rsidRDefault="003D62E9" w:rsidP="003D62E9">
            <w:pPr>
              <w:ind w:firstLine="0"/>
              <w:jc w:val="center"/>
              <w:rPr>
                <w:b/>
                <w:bCs/>
              </w:rPr>
            </w:pPr>
            <w:r w:rsidRPr="003D62E9">
              <w:rPr>
                <w:b/>
                <w:bCs/>
              </w:rPr>
              <w:t>12m 44s</w:t>
            </w:r>
          </w:p>
        </w:tc>
        <w:tc>
          <w:tcPr>
            <w:tcW w:w="2351" w:type="dxa"/>
          </w:tcPr>
          <w:p w14:paraId="14915CB8" w14:textId="77777777" w:rsidR="00B67AEB" w:rsidRDefault="00B67AEB" w:rsidP="003D62E9">
            <w:pPr>
              <w:ind w:firstLine="0"/>
              <w:jc w:val="center"/>
            </w:pPr>
            <w:r>
              <w:t>V100</w:t>
            </w:r>
          </w:p>
        </w:tc>
        <w:tc>
          <w:tcPr>
            <w:tcW w:w="2351" w:type="dxa"/>
          </w:tcPr>
          <w:p w14:paraId="279EBCBD" w14:textId="0EEB494A" w:rsidR="00B67AEB" w:rsidRDefault="003D62E9" w:rsidP="003D62E9">
            <w:pPr>
              <w:ind w:firstLine="0"/>
              <w:jc w:val="center"/>
            </w:pPr>
            <w:r>
              <w:t>14m 21s</w:t>
            </w:r>
          </w:p>
        </w:tc>
      </w:tr>
      <w:tr w:rsidR="00B67AEB" w14:paraId="1F7F0072" w14:textId="77777777" w:rsidTr="003D62E9">
        <w:trPr>
          <w:trHeight w:val="434"/>
        </w:trPr>
        <w:tc>
          <w:tcPr>
            <w:tcW w:w="2353" w:type="dxa"/>
            <w:vMerge w:val="restart"/>
          </w:tcPr>
          <w:p w14:paraId="207E9810" w14:textId="77777777" w:rsidR="00B67AEB" w:rsidRDefault="00B67AEB" w:rsidP="003D62E9">
            <w:pPr>
              <w:ind w:firstLine="0"/>
              <w:jc w:val="center"/>
            </w:pPr>
          </w:p>
          <w:p w14:paraId="339C5363" w14:textId="77777777" w:rsidR="00B67AEB" w:rsidRDefault="00B67AEB" w:rsidP="003D62E9">
            <w:pPr>
              <w:ind w:firstLine="0"/>
              <w:jc w:val="center"/>
            </w:pPr>
            <w:r>
              <w:t>P40</w:t>
            </w:r>
          </w:p>
        </w:tc>
        <w:tc>
          <w:tcPr>
            <w:tcW w:w="2351" w:type="dxa"/>
            <w:vMerge w:val="restart"/>
          </w:tcPr>
          <w:p w14:paraId="1F2E5CCB" w14:textId="7437FA13" w:rsidR="00B67AEB" w:rsidRDefault="00B67AEB" w:rsidP="003D62E9">
            <w:pPr>
              <w:ind w:firstLine="0"/>
              <w:jc w:val="center"/>
            </w:pPr>
          </w:p>
          <w:p w14:paraId="0F37D1F0" w14:textId="22818F15" w:rsidR="003D62E9" w:rsidRPr="003D62E9" w:rsidRDefault="003D62E9" w:rsidP="003D62E9">
            <w:pPr>
              <w:ind w:firstLine="0"/>
              <w:jc w:val="center"/>
              <w:rPr>
                <w:b/>
                <w:bCs/>
              </w:rPr>
            </w:pPr>
            <w:r w:rsidRPr="003D62E9">
              <w:rPr>
                <w:b/>
                <w:bCs/>
              </w:rPr>
              <w:t>27m 37s</w:t>
            </w:r>
          </w:p>
        </w:tc>
        <w:tc>
          <w:tcPr>
            <w:tcW w:w="2351" w:type="dxa"/>
          </w:tcPr>
          <w:p w14:paraId="6B7D96E9" w14:textId="77777777" w:rsidR="00B67AEB" w:rsidRDefault="00B67AEB" w:rsidP="003D62E9">
            <w:pPr>
              <w:ind w:firstLine="0"/>
              <w:jc w:val="center"/>
            </w:pPr>
            <w:r>
              <w:t>P4</w:t>
            </w:r>
          </w:p>
        </w:tc>
        <w:tc>
          <w:tcPr>
            <w:tcW w:w="2351" w:type="dxa"/>
          </w:tcPr>
          <w:p w14:paraId="4C1367B9" w14:textId="650EAA88" w:rsidR="00B67AEB" w:rsidRDefault="003D62E9" w:rsidP="003D62E9">
            <w:pPr>
              <w:ind w:firstLine="0"/>
              <w:jc w:val="center"/>
            </w:pPr>
            <w:r>
              <w:t>44m 51s</w:t>
            </w:r>
          </w:p>
        </w:tc>
      </w:tr>
      <w:tr w:rsidR="00B67AEB" w14:paraId="0D6E5320" w14:textId="77777777" w:rsidTr="003D62E9">
        <w:trPr>
          <w:trHeight w:val="453"/>
        </w:trPr>
        <w:tc>
          <w:tcPr>
            <w:tcW w:w="2353" w:type="dxa"/>
            <w:vMerge/>
          </w:tcPr>
          <w:p w14:paraId="6640DFE4" w14:textId="77777777" w:rsidR="00B67AEB" w:rsidRDefault="00B67AEB" w:rsidP="003D62E9">
            <w:pPr>
              <w:ind w:firstLine="0"/>
              <w:jc w:val="center"/>
            </w:pPr>
          </w:p>
        </w:tc>
        <w:tc>
          <w:tcPr>
            <w:tcW w:w="2351" w:type="dxa"/>
            <w:vMerge/>
          </w:tcPr>
          <w:p w14:paraId="61DA1CCC" w14:textId="77777777" w:rsidR="00B67AEB" w:rsidRDefault="00B67AEB" w:rsidP="003D62E9">
            <w:pPr>
              <w:ind w:firstLine="0"/>
              <w:jc w:val="center"/>
            </w:pPr>
          </w:p>
        </w:tc>
        <w:tc>
          <w:tcPr>
            <w:tcW w:w="2351" w:type="dxa"/>
          </w:tcPr>
          <w:p w14:paraId="078F9854" w14:textId="77777777" w:rsidR="00B67AEB" w:rsidRDefault="00B67AEB" w:rsidP="003D62E9">
            <w:pPr>
              <w:ind w:firstLine="0"/>
              <w:jc w:val="center"/>
            </w:pPr>
            <w:r>
              <w:t>T4</w:t>
            </w:r>
          </w:p>
        </w:tc>
        <w:tc>
          <w:tcPr>
            <w:tcW w:w="2351" w:type="dxa"/>
          </w:tcPr>
          <w:p w14:paraId="2AD3764E" w14:textId="07D09C4F" w:rsidR="00B67AEB" w:rsidRDefault="003D62E9" w:rsidP="003D62E9">
            <w:pPr>
              <w:ind w:firstLine="0"/>
              <w:jc w:val="center"/>
            </w:pPr>
            <w:r>
              <w:t>28m 52s</w:t>
            </w:r>
          </w:p>
        </w:tc>
      </w:tr>
    </w:tbl>
    <w:p w14:paraId="5C779C5C" w14:textId="6F68F2B9" w:rsidR="00B67AEB" w:rsidRDefault="00B67AEB" w:rsidP="00B67AEB"/>
    <w:p w14:paraId="2834860A" w14:textId="59B12E04" w:rsidR="00B67AEB" w:rsidRDefault="00B67AEB" w:rsidP="00B67AEB">
      <w:r>
        <w:t>100 epochs</w:t>
      </w:r>
      <w:r w:rsidR="003D62E9">
        <w:t xml:space="preserve"> of training</w:t>
      </w:r>
      <w:r>
        <w:t xml:space="preserve"> on PyTorch</w:t>
      </w:r>
    </w:p>
    <w:p w14:paraId="61073CDE" w14:textId="1FB3FE23" w:rsidR="00B67AEB" w:rsidRDefault="00B67AEB" w:rsidP="00B67AEB">
      <w:pPr>
        <w:pStyle w:val="Heading2"/>
      </w:pPr>
      <w:bookmarkStart w:id="23" w:name="_Toc27687421"/>
      <w:r>
        <w:lastRenderedPageBreak/>
        <w:t>Sentiment Analysis (IMDB Listings)</w:t>
      </w:r>
      <w:bookmarkEnd w:id="23"/>
    </w:p>
    <w:tbl>
      <w:tblPr>
        <w:tblStyle w:val="TableGrid"/>
        <w:tblW w:w="9408" w:type="dxa"/>
        <w:tblLook w:val="04A0" w:firstRow="1" w:lastRow="0" w:firstColumn="1" w:lastColumn="0" w:noHBand="0" w:noVBand="1"/>
      </w:tblPr>
      <w:tblGrid>
        <w:gridCol w:w="2353"/>
        <w:gridCol w:w="2352"/>
        <w:gridCol w:w="2351"/>
        <w:gridCol w:w="2352"/>
      </w:tblGrid>
      <w:tr w:rsidR="00B67AEB" w14:paraId="10F50FD4" w14:textId="77777777" w:rsidTr="003D62E9">
        <w:trPr>
          <w:trHeight w:val="434"/>
        </w:trPr>
        <w:tc>
          <w:tcPr>
            <w:tcW w:w="4705" w:type="dxa"/>
            <w:gridSpan w:val="2"/>
          </w:tcPr>
          <w:p w14:paraId="73B655ED" w14:textId="77777777" w:rsidR="00B67AEB" w:rsidRDefault="00B67AEB" w:rsidP="003D62E9">
            <w:pPr>
              <w:ind w:firstLine="0"/>
              <w:jc w:val="center"/>
            </w:pPr>
            <w:r>
              <w:t>Prince</w:t>
            </w:r>
          </w:p>
        </w:tc>
        <w:tc>
          <w:tcPr>
            <w:tcW w:w="4703" w:type="dxa"/>
            <w:gridSpan w:val="2"/>
          </w:tcPr>
          <w:p w14:paraId="350B6381" w14:textId="77777777" w:rsidR="00B67AEB" w:rsidRDefault="00B67AEB" w:rsidP="003D62E9">
            <w:pPr>
              <w:ind w:firstLine="0"/>
              <w:jc w:val="center"/>
            </w:pPr>
            <w:r>
              <w:t>Google Cloud</w:t>
            </w:r>
          </w:p>
        </w:tc>
      </w:tr>
      <w:tr w:rsidR="00B67AEB" w14:paraId="57B3CA6D" w14:textId="77777777" w:rsidTr="003D62E9">
        <w:trPr>
          <w:trHeight w:val="434"/>
        </w:trPr>
        <w:tc>
          <w:tcPr>
            <w:tcW w:w="2353" w:type="dxa"/>
          </w:tcPr>
          <w:p w14:paraId="246CE1D4" w14:textId="77777777" w:rsidR="00B67AEB" w:rsidRDefault="00B67AEB" w:rsidP="003D62E9">
            <w:pPr>
              <w:ind w:firstLine="0"/>
              <w:jc w:val="center"/>
            </w:pPr>
            <w:r>
              <w:t>K80</w:t>
            </w:r>
          </w:p>
        </w:tc>
        <w:tc>
          <w:tcPr>
            <w:tcW w:w="2351" w:type="dxa"/>
          </w:tcPr>
          <w:p w14:paraId="00204322" w14:textId="79133CE8" w:rsidR="00B67AEB" w:rsidRPr="003D62E9" w:rsidRDefault="003D62E9" w:rsidP="003D62E9">
            <w:pPr>
              <w:ind w:firstLine="0"/>
              <w:jc w:val="center"/>
              <w:rPr>
                <w:b/>
                <w:bCs/>
              </w:rPr>
            </w:pPr>
            <w:r w:rsidRPr="003D62E9">
              <w:rPr>
                <w:b/>
                <w:bCs/>
              </w:rPr>
              <w:t>34m 38s</w:t>
            </w:r>
          </w:p>
        </w:tc>
        <w:tc>
          <w:tcPr>
            <w:tcW w:w="2351" w:type="dxa"/>
          </w:tcPr>
          <w:p w14:paraId="70BC1CE8" w14:textId="77777777" w:rsidR="00B67AEB" w:rsidRDefault="00B67AEB" w:rsidP="003D62E9">
            <w:pPr>
              <w:ind w:firstLine="0"/>
              <w:jc w:val="center"/>
            </w:pPr>
            <w:r>
              <w:t>K80</w:t>
            </w:r>
          </w:p>
        </w:tc>
        <w:tc>
          <w:tcPr>
            <w:tcW w:w="2351" w:type="dxa"/>
          </w:tcPr>
          <w:p w14:paraId="7BADDAE7" w14:textId="0B3B0A0A" w:rsidR="00B67AEB" w:rsidRDefault="003D62E9" w:rsidP="003D62E9">
            <w:pPr>
              <w:ind w:firstLine="0"/>
              <w:jc w:val="center"/>
            </w:pPr>
            <w:r>
              <w:t>40m 17s</w:t>
            </w:r>
          </w:p>
        </w:tc>
      </w:tr>
      <w:tr w:rsidR="00B67AEB" w14:paraId="7801602E" w14:textId="77777777" w:rsidTr="003D62E9">
        <w:trPr>
          <w:trHeight w:val="415"/>
        </w:trPr>
        <w:tc>
          <w:tcPr>
            <w:tcW w:w="2353" w:type="dxa"/>
          </w:tcPr>
          <w:p w14:paraId="276990D7" w14:textId="77777777" w:rsidR="00B67AEB" w:rsidRDefault="00B67AEB" w:rsidP="003D62E9">
            <w:pPr>
              <w:ind w:firstLine="0"/>
              <w:jc w:val="center"/>
            </w:pPr>
            <w:r>
              <w:t>P100</w:t>
            </w:r>
          </w:p>
        </w:tc>
        <w:tc>
          <w:tcPr>
            <w:tcW w:w="2351" w:type="dxa"/>
          </w:tcPr>
          <w:p w14:paraId="17E64866" w14:textId="2E052446" w:rsidR="00B67AEB" w:rsidRPr="003D62E9" w:rsidRDefault="003D62E9" w:rsidP="003D62E9">
            <w:pPr>
              <w:ind w:firstLine="0"/>
              <w:jc w:val="center"/>
              <w:rPr>
                <w:b/>
                <w:bCs/>
              </w:rPr>
            </w:pPr>
            <w:r w:rsidRPr="003D62E9">
              <w:rPr>
                <w:b/>
                <w:bCs/>
              </w:rPr>
              <w:t>14m 2s</w:t>
            </w:r>
          </w:p>
        </w:tc>
        <w:tc>
          <w:tcPr>
            <w:tcW w:w="2351" w:type="dxa"/>
          </w:tcPr>
          <w:p w14:paraId="78741EAF" w14:textId="77777777" w:rsidR="00B67AEB" w:rsidRDefault="00B67AEB" w:rsidP="003D62E9">
            <w:pPr>
              <w:ind w:firstLine="0"/>
              <w:jc w:val="center"/>
            </w:pPr>
            <w:r>
              <w:t>P100</w:t>
            </w:r>
          </w:p>
        </w:tc>
        <w:tc>
          <w:tcPr>
            <w:tcW w:w="2351" w:type="dxa"/>
          </w:tcPr>
          <w:p w14:paraId="19CA112B" w14:textId="7E8D1758" w:rsidR="00B67AEB" w:rsidRDefault="003D62E9" w:rsidP="003D62E9">
            <w:pPr>
              <w:ind w:firstLine="0"/>
              <w:jc w:val="center"/>
            </w:pPr>
            <w:r>
              <w:t>2</w:t>
            </w:r>
            <w:r w:rsidR="00B852CA">
              <w:t>3</w:t>
            </w:r>
            <w:r>
              <w:t xml:space="preserve">m </w:t>
            </w:r>
            <w:r w:rsidR="00B852CA">
              <w:t>21</w:t>
            </w:r>
            <w:r>
              <w:t>s</w:t>
            </w:r>
          </w:p>
        </w:tc>
      </w:tr>
      <w:tr w:rsidR="00B67AEB" w14:paraId="468F150A" w14:textId="77777777" w:rsidTr="003D62E9">
        <w:trPr>
          <w:trHeight w:val="434"/>
        </w:trPr>
        <w:tc>
          <w:tcPr>
            <w:tcW w:w="2353" w:type="dxa"/>
          </w:tcPr>
          <w:p w14:paraId="67D3C270" w14:textId="77777777" w:rsidR="00B67AEB" w:rsidRDefault="00B67AEB" w:rsidP="003D62E9">
            <w:pPr>
              <w:ind w:firstLine="0"/>
              <w:jc w:val="center"/>
            </w:pPr>
            <w:r>
              <w:t>V100</w:t>
            </w:r>
          </w:p>
        </w:tc>
        <w:tc>
          <w:tcPr>
            <w:tcW w:w="2351" w:type="dxa"/>
          </w:tcPr>
          <w:p w14:paraId="41D73B19" w14:textId="0094F995" w:rsidR="00B67AEB" w:rsidRPr="003D62E9" w:rsidRDefault="003D62E9" w:rsidP="003D62E9">
            <w:pPr>
              <w:ind w:firstLine="0"/>
              <w:jc w:val="center"/>
              <w:rPr>
                <w:b/>
                <w:bCs/>
              </w:rPr>
            </w:pPr>
            <w:r w:rsidRPr="003D62E9">
              <w:rPr>
                <w:b/>
                <w:bCs/>
              </w:rPr>
              <w:t>19m 48s</w:t>
            </w:r>
          </w:p>
        </w:tc>
        <w:tc>
          <w:tcPr>
            <w:tcW w:w="2351" w:type="dxa"/>
          </w:tcPr>
          <w:p w14:paraId="790303F2" w14:textId="77777777" w:rsidR="00B67AEB" w:rsidRDefault="00B67AEB" w:rsidP="003D62E9">
            <w:pPr>
              <w:ind w:firstLine="0"/>
              <w:jc w:val="center"/>
            </w:pPr>
            <w:r>
              <w:t>V100</w:t>
            </w:r>
          </w:p>
        </w:tc>
        <w:tc>
          <w:tcPr>
            <w:tcW w:w="2351" w:type="dxa"/>
          </w:tcPr>
          <w:p w14:paraId="03BB6144" w14:textId="531BD7AE" w:rsidR="00B67AEB" w:rsidRDefault="003D62E9" w:rsidP="003D62E9">
            <w:pPr>
              <w:ind w:firstLine="0"/>
              <w:jc w:val="center"/>
            </w:pPr>
            <w:r>
              <w:t>2</w:t>
            </w:r>
            <w:r w:rsidR="00B852CA">
              <w:t>1</w:t>
            </w:r>
            <w:r>
              <w:t xml:space="preserve">m </w:t>
            </w:r>
            <w:r w:rsidR="00B852CA">
              <w:t>32</w:t>
            </w:r>
            <w:r>
              <w:t>s</w:t>
            </w:r>
          </w:p>
        </w:tc>
      </w:tr>
      <w:tr w:rsidR="00B67AEB" w14:paraId="5FD91CA8" w14:textId="77777777" w:rsidTr="003D62E9">
        <w:trPr>
          <w:trHeight w:val="434"/>
        </w:trPr>
        <w:tc>
          <w:tcPr>
            <w:tcW w:w="2353" w:type="dxa"/>
            <w:vMerge w:val="restart"/>
          </w:tcPr>
          <w:p w14:paraId="7A270855" w14:textId="77777777" w:rsidR="00B67AEB" w:rsidRDefault="00B67AEB" w:rsidP="003D62E9">
            <w:pPr>
              <w:ind w:firstLine="0"/>
              <w:jc w:val="center"/>
            </w:pPr>
          </w:p>
          <w:p w14:paraId="46778DB4" w14:textId="77777777" w:rsidR="00B67AEB" w:rsidRDefault="00B67AEB" w:rsidP="003D62E9">
            <w:pPr>
              <w:ind w:firstLine="0"/>
              <w:jc w:val="center"/>
            </w:pPr>
            <w:r>
              <w:t>P40</w:t>
            </w:r>
          </w:p>
        </w:tc>
        <w:tc>
          <w:tcPr>
            <w:tcW w:w="2351" w:type="dxa"/>
            <w:vMerge w:val="restart"/>
          </w:tcPr>
          <w:p w14:paraId="57AFAAAF" w14:textId="77777777" w:rsidR="00B67AEB" w:rsidRDefault="00B67AEB" w:rsidP="003D62E9">
            <w:pPr>
              <w:ind w:firstLine="0"/>
              <w:jc w:val="center"/>
            </w:pPr>
          </w:p>
          <w:p w14:paraId="738410B9" w14:textId="57222549" w:rsidR="003D62E9" w:rsidRPr="00B852CA" w:rsidRDefault="003D62E9" w:rsidP="003D62E9">
            <w:pPr>
              <w:ind w:firstLine="0"/>
              <w:jc w:val="center"/>
              <w:rPr>
                <w:b/>
                <w:bCs/>
              </w:rPr>
            </w:pPr>
            <w:r w:rsidRPr="00B852CA">
              <w:rPr>
                <w:b/>
                <w:bCs/>
              </w:rPr>
              <w:t>20m 37s</w:t>
            </w:r>
          </w:p>
        </w:tc>
        <w:tc>
          <w:tcPr>
            <w:tcW w:w="2351" w:type="dxa"/>
          </w:tcPr>
          <w:p w14:paraId="2C827D59" w14:textId="77777777" w:rsidR="00B67AEB" w:rsidRDefault="00B67AEB" w:rsidP="003D62E9">
            <w:pPr>
              <w:ind w:firstLine="0"/>
              <w:jc w:val="center"/>
            </w:pPr>
            <w:r>
              <w:t>P4</w:t>
            </w:r>
          </w:p>
        </w:tc>
        <w:tc>
          <w:tcPr>
            <w:tcW w:w="2351" w:type="dxa"/>
          </w:tcPr>
          <w:p w14:paraId="250F87CA" w14:textId="2A4C0ECF" w:rsidR="00B67AEB" w:rsidRDefault="003D62E9" w:rsidP="003D62E9">
            <w:pPr>
              <w:ind w:firstLine="0"/>
              <w:jc w:val="center"/>
            </w:pPr>
            <w:r>
              <w:t>29m 50s</w:t>
            </w:r>
          </w:p>
        </w:tc>
      </w:tr>
      <w:tr w:rsidR="00B67AEB" w14:paraId="0FDA99B7" w14:textId="77777777" w:rsidTr="003D62E9">
        <w:trPr>
          <w:trHeight w:val="453"/>
        </w:trPr>
        <w:tc>
          <w:tcPr>
            <w:tcW w:w="2353" w:type="dxa"/>
            <w:vMerge/>
          </w:tcPr>
          <w:p w14:paraId="272D55CA" w14:textId="77777777" w:rsidR="00B67AEB" w:rsidRDefault="00B67AEB" w:rsidP="003D62E9">
            <w:pPr>
              <w:ind w:firstLine="0"/>
              <w:jc w:val="center"/>
            </w:pPr>
          </w:p>
        </w:tc>
        <w:tc>
          <w:tcPr>
            <w:tcW w:w="2351" w:type="dxa"/>
            <w:vMerge/>
          </w:tcPr>
          <w:p w14:paraId="1140EA6C" w14:textId="77777777" w:rsidR="00B67AEB" w:rsidRDefault="00B67AEB" w:rsidP="003D62E9">
            <w:pPr>
              <w:ind w:firstLine="0"/>
              <w:jc w:val="center"/>
            </w:pPr>
          </w:p>
        </w:tc>
        <w:tc>
          <w:tcPr>
            <w:tcW w:w="2351" w:type="dxa"/>
          </w:tcPr>
          <w:p w14:paraId="026DE204" w14:textId="77777777" w:rsidR="00B67AEB" w:rsidRDefault="00B67AEB" w:rsidP="003D62E9">
            <w:pPr>
              <w:ind w:firstLine="0"/>
              <w:jc w:val="center"/>
            </w:pPr>
            <w:r>
              <w:t>T4</w:t>
            </w:r>
          </w:p>
        </w:tc>
        <w:tc>
          <w:tcPr>
            <w:tcW w:w="2351" w:type="dxa"/>
          </w:tcPr>
          <w:p w14:paraId="4C847072" w14:textId="070E6203" w:rsidR="00B67AEB" w:rsidRPr="00B852CA" w:rsidRDefault="00B852CA" w:rsidP="003D62E9">
            <w:pPr>
              <w:ind w:firstLine="0"/>
              <w:jc w:val="center"/>
            </w:pPr>
            <w:r w:rsidRPr="00B852CA">
              <w:t>24</w:t>
            </w:r>
            <w:r w:rsidR="003D62E9" w:rsidRPr="00B852CA">
              <w:t>m 2</w:t>
            </w:r>
            <w:r w:rsidRPr="00B852CA">
              <w:t>2</w:t>
            </w:r>
            <w:r w:rsidR="003D62E9" w:rsidRPr="00B852CA">
              <w:t>s</w:t>
            </w:r>
          </w:p>
        </w:tc>
      </w:tr>
    </w:tbl>
    <w:p w14:paraId="5047B2DC" w14:textId="538AD39A" w:rsidR="00B67AEB" w:rsidRDefault="00B67AEB" w:rsidP="00B67AEB"/>
    <w:p w14:paraId="0FE48C19" w14:textId="751C69AF" w:rsidR="00B67AEB" w:rsidRDefault="00B67AEB" w:rsidP="00B67AEB">
      <w:r>
        <w:t xml:space="preserve">50 epochs </w:t>
      </w:r>
      <w:r w:rsidR="003D62E9">
        <w:t xml:space="preserve">of training </w:t>
      </w:r>
      <w:r>
        <w:t>on PyTorch</w:t>
      </w:r>
    </w:p>
    <w:p w14:paraId="21D0BCAC" w14:textId="3A4F4955" w:rsidR="00B67AEB" w:rsidRDefault="00B67AEB" w:rsidP="00B67AEB">
      <w:pPr>
        <w:pStyle w:val="Heading2"/>
      </w:pPr>
      <w:bookmarkStart w:id="24" w:name="_Toc27687422"/>
      <w:r>
        <w:t>Deep Learning Benchmark</w:t>
      </w:r>
      <w:bookmarkEnd w:id="24"/>
    </w:p>
    <w:tbl>
      <w:tblPr>
        <w:tblStyle w:val="TableGrid"/>
        <w:tblW w:w="9408" w:type="dxa"/>
        <w:tblLook w:val="04A0" w:firstRow="1" w:lastRow="0" w:firstColumn="1" w:lastColumn="0" w:noHBand="0" w:noVBand="1"/>
      </w:tblPr>
      <w:tblGrid>
        <w:gridCol w:w="2353"/>
        <w:gridCol w:w="2352"/>
        <w:gridCol w:w="2351"/>
        <w:gridCol w:w="2352"/>
      </w:tblGrid>
      <w:tr w:rsidR="00B67AEB" w14:paraId="7D54F45F" w14:textId="77777777" w:rsidTr="003D62E9">
        <w:trPr>
          <w:trHeight w:val="434"/>
        </w:trPr>
        <w:tc>
          <w:tcPr>
            <w:tcW w:w="4705" w:type="dxa"/>
            <w:gridSpan w:val="2"/>
          </w:tcPr>
          <w:p w14:paraId="6A454F73" w14:textId="77777777" w:rsidR="00B67AEB" w:rsidRDefault="00B67AEB" w:rsidP="003D62E9">
            <w:pPr>
              <w:ind w:firstLine="0"/>
              <w:jc w:val="center"/>
            </w:pPr>
            <w:r>
              <w:t>Prince</w:t>
            </w:r>
          </w:p>
        </w:tc>
        <w:tc>
          <w:tcPr>
            <w:tcW w:w="4703" w:type="dxa"/>
            <w:gridSpan w:val="2"/>
          </w:tcPr>
          <w:p w14:paraId="0005E5FE" w14:textId="77777777" w:rsidR="00B67AEB" w:rsidRDefault="00B67AEB" w:rsidP="003D62E9">
            <w:pPr>
              <w:ind w:firstLine="0"/>
              <w:jc w:val="center"/>
            </w:pPr>
            <w:r>
              <w:t>Google Cloud</w:t>
            </w:r>
          </w:p>
        </w:tc>
      </w:tr>
      <w:tr w:rsidR="00B67AEB" w14:paraId="5B6631BC" w14:textId="77777777" w:rsidTr="003D62E9">
        <w:trPr>
          <w:trHeight w:val="434"/>
        </w:trPr>
        <w:tc>
          <w:tcPr>
            <w:tcW w:w="2353" w:type="dxa"/>
          </w:tcPr>
          <w:p w14:paraId="3F2FDC12" w14:textId="77777777" w:rsidR="00B67AEB" w:rsidRDefault="00B67AEB" w:rsidP="003D62E9">
            <w:pPr>
              <w:ind w:firstLine="0"/>
              <w:jc w:val="center"/>
            </w:pPr>
            <w:r>
              <w:t>K80</w:t>
            </w:r>
          </w:p>
        </w:tc>
        <w:tc>
          <w:tcPr>
            <w:tcW w:w="2351" w:type="dxa"/>
          </w:tcPr>
          <w:p w14:paraId="2A1A7409" w14:textId="1A0535D8" w:rsidR="00B67AEB" w:rsidRPr="003D62E9" w:rsidRDefault="003D62E9" w:rsidP="003D62E9">
            <w:pPr>
              <w:ind w:firstLine="0"/>
              <w:jc w:val="center"/>
              <w:rPr>
                <w:b/>
                <w:bCs/>
              </w:rPr>
            </w:pPr>
            <w:r w:rsidRPr="003D62E9">
              <w:rPr>
                <w:b/>
                <w:bCs/>
              </w:rPr>
              <w:t>8m 8s</w:t>
            </w:r>
          </w:p>
        </w:tc>
        <w:tc>
          <w:tcPr>
            <w:tcW w:w="2351" w:type="dxa"/>
          </w:tcPr>
          <w:p w14:paraId="53E23A69" w14:textId="77777777" w:rsidR="00B67AEB" w:rsidRDefault="00B67AEB" w:rsidP="003D62E9">
            <w:pPr>
              <w:ind w:firstLine="0"/>
              <w:jc w:val="center"/>
            </w:pPr>
            <w:r>
              <w:t>K80</w:t>
            </w:r>
          </w:p>
        </w:tc>
        <w:tc>
          <w:tcPr>
            <w:tcW w:w="2351" w:type="dxa"/>
          </w:tcPr>
          <w:p w14:paraId="28E7B061" w14:textId="14394C0E" w:rsidR="00B67AEB" w:rsidRDefault="003D62E9" w:rsidP="003D62E9">
            <w:pPr>
              <w:ind w:firstLine="0"/>
              <w:jc w:val="center"/>
            </w:pPr>
            <w:r>
              <w:t>8m 31s</w:t>
            </w:r>
          </w:p>
        </w:tc>
      </w:tr>
      <w:tr w:rsidR="00B67AEB" w14:paraId="51EF4127" w14:textId="77777777" w:rsidTr="003D62E9">
        <w:trPr>
          <w:trHeight w:val="415"/>
        </w:trPr>
        <w:tc>
          <w:tcPr>
            <w:tcW w:w="2353" w:type="dxa"/>
          </w:tcPr>
          <w:p w14:paraId="7A8ED17C" w14:textId="77777777" w:rsidR="00B67AEB" w:rsidRDefault="00B67AEB" w:rsidP="003D62E9">
            <w:pPr>
              <w:ind w:firstLine="0"/>
              <w:jc w:val="center"/>
            </w:pPr>
            <w:r>
              <w:t>P100</w:t>
            </w:r>
          </w:p>
        </w:tc>
        <w:tc>
          <w:tcPr>
            <w:tcW w:w="2351" w:type="dxa"/>
          </w:tcPr>
          <w:p w14:paraId="54077A3B" w14:textId="25B43FE8" w:rsidR="00B67AEB" w:rsidRPr="003D62E9" w:rsidRDefault="003D62E9" w:rsidP="003D62E9">
            <w:pPr>
              <w:ind w:firstLine="0"/>
              <w:jc w:val="center"/>
              <w:rPr>
                <w:b/>
                <w:bCs/>
              </w:rPr>
            </w:pPr>
            <w:r w:rsidRPr="003D62E9">
              <w:rPr>
                <w:b/>
                <w:bCs/>
              </w:rPr>
              <w:t>3m 5s</w:t>
            </w:r>
          </w:p>
        </w:tc>
        <w:tc>
          <w:tcPr>
            <w:tcW w:w="2351" w:type="dxa"/>
          </w:tcPr>
          <w:p w14:paraId="3DE910C3" w14:textId="77777777" w:rsidR="00B67AEB" w:rsidRDefault="00B67AEB" w:rsidP="003D62E9">
            <w:pPr>
              <w:ind w:firstLine="0"/>
              <w:jc w:val="center"/>
            </w:pPr>
            <w:r>
              <w:t>P100</w:t>
            </w:r>
          </w:p>
        </w:tc>
        <w:tc>
          <w:tcPr>
            <w:tcW w:w="2351" w:type="dxa"/>
          </w:tcPr>
          <w:p w14:paraId="3134CED3" w14:textId="350BE04C" w:rsidR="00B67AEB" w:rsidRDefault="003D62E9" w:rsidP="003D62E9">
            <w:pPr>
              <w:ind w:firstLine="0"/>
              <w:jc w:val="center"/>
            </w:pPr>
            <w:r>
              <w:t>3m 13s</w:t>
            </w:r>
          </w:p>
        </w:tc>
      </w:tr>
      <w:tr w:rsidR="00B67AEB" w14:paraId="7615A24E" w14:textId="77777777" w:rsidTr="003D62E9">
        <w:trPr>
          <w:trHeight w:val="434"/>
        </w:trPr>
        <w:tc>
          <w:tcPr>
            <w:tcW w:w="2353" w:type="dxa"/>
          </w:tcPr>
          <w:p w14:paraId="62A36077" w14:textId="77777777" w:rsidR="00B67AEB" w:rsidRDefault="00B67AEB" w:rsidP="003D62E9">
            <w:pPr>
              <w:ind w:firstLine="0"/>
              <w:jc w:val="center"/>
            </w:pPr>
            <w:r>
              <w:t>V100</w:t>
            </w:r>
          </w:p>
        </w:tc>
        <w:tc>
          <w:tcPr>
            <w:tcW w:w="2351" w:type="dxa"/>
          </w:tcPr>
          <w:p w14:paraId="30B89344" w14:textId="7B9B1B95" w:rsidR="00B67AEB" w:rsidRPr="003D62E9" w:rsidRDefault="003D62E9" w:rsidP="003D62E9">
            <w:pPr>
              <w:ind w:firstLine="0"/>
              <w:jc w:val="center"/>
              <w:rPr>
                <w:b/>
                <w:bCs/>
              </w:rPr>
            </w:pPr>
            <w:r w:rsidRPr="003D62E9">
              <w:rPr>
                <w:b/>
                <w:bCs/>
              </w:rPr>
              <w:t>2m 10s</w:t>
            </w:r>
          </w:p>
        </w:tc>
        <w:tc>
          <w:tcPr>
            <w:tcW w:w="2351" w:type="dxa"/>
          </w:tcPr>
          <w:p w14:paraId="33F66FF8" w14:textId="77777777" w:rsidR="00B67AEB" w:rsidRDefault="00B67AEB" w:rsidP="003D62E9">
            <w:pPr>
              <w:ind w:firstLine="0"/>
              <w:jc w:val="center"/>
            </w:pPr>
            <w:r>
              <w:t>V100</w:t>
            </w:r>
          </w:p>
        </w:tc>
        <w:tc>
          <w:tcPr>
            <w:tcW w:w="2351" w:type="dxa"/>
          </w:tcPr>
          <w:p w14:paraId="103255E3" w14:textId="3D0B21C7" w:rsidR="00B67AEB" w:rsidRDefault="003D62E9" w:rsidP="003D62E9">
            <w:pPr>
              <w:ind w:firstLine="0"/>
              <w:jc w:val="center"/>
            </w:pPr>
            <w:r>
              <w:t>2m 12s</w:t>
            </w:r>
          </w:p>
        </w:tc>
      </w:tr>
      <w:tr w:rsidR="00B67AEB" w14:paraId="612D5253" w14:textId="77777777" w:rsidTr="003D62E9">
        <w:trPr>
          <w:trHeight w:val="434"/>
        </w:trPr>
        <w:tc>
          <w:tcPr>
            <w:tcW w:w="2353" w:type="dxa"/>
            <w:vMerge w:val="restart"/>
          </w:tcPr>
          <w:p w14:paraId="3700770F" w14:textId="77777777" w:rsidR="00B67AEB" w:rsidRDefault="00B67AEB" w:rsidP="003D62E9">
            <w:pPr>
              <w:ind w:firstLine="0"/>
              <w:jc w:val="center"/>
            </w:pPr>
          </w:p>
          <w:p w14:paraId="27E44382" w14:textId="77777777" w:rsidR="00B67AEB" w:rsidRDefault="00B67AEB" w:rsidP="003D62E9">
            <w:pPr>
              <w:ind w:firstLine="0"/>
              <w:jc w:val="center"/>
            </w:pPr>
            <w:r>
              <w:t>P40</w:t>
            </w:r>
          </w:p>
        </w:tc>
        <w:tc>
          <w:tcPr>
            <w:tcW w:w="2351" w:type="dxa"/>
            <w:vMerge w:val="restart"/>
          </w:tcPr>
          <w:p w14:paraId="6A662251" w14:textId="77777777" w:rsidR="00B67AEB" w:rsidRDefault="00B67AEB" w:rsidP="003D62E9">
            <w:pPr>
              <w:ind w:firstLine="0"/>
              <w:jc w:val="center"/>
            </w:pPr>
          </w:p>
          <w:p w14:paraId="7AFE8985" w14:textId="06CB028C" w:rsidR="003D62E9" w:rsidRPr="003D62E9" w:rsidRDefault="003D62E9" w:rsidP="003D62E9">
            <w:pPr>
              <w:ind w:firstLine="0"/>
              <w:jc w:val="center"/>
              <w:rPr>
                <w:b/>
                <w:bCs/>
              </w:rPr>
            </w:pPr>
            <w:r w:rsidRPr="003D62E9">
              <w:rPr>
                <w:b/>
                <w:bCs/>
              </w:rPr>
              <w:t>3m 23s</w:t>
            </w:r>
          </w:p>
        </w:tc>
        <w:tc>
          <w:tcPr>
            <w:tcW w:w="2351" w:type="dxa"/>
          </w:tcPr>
          <w:p w14:paraId="11EEB578" w14:textId="77777777" w:rsidR="00B67AEB" w:rsidRDefault="00B67AEB" w:rsidP="003D62E9">
            <w:pPr>
              <w:ind w:firstLine="0"/>
              <w:jc w:val="center"/>
            </w:pPr>
            <w:r>
              <w:t>P4</w:t>
            </w:r>
          </w:p>
        </w:tc>
        <w:tc>
          <w:tcPr>
            <w:tcW w:w="2351" w:type="dxa"/>
          </w:tcPr>
          <w:p w14:paraId="0DB483B4" w14:textId="4889D906" w:rsidR="00B67AEB" w:rsidRDefault="003D62E9" w:rsidP="003D62E9">
            <w:pPr>
              <w:ind w:firstLine="0"/>
              <w:jc w:val="center"/>
            </w:pPr>
            <w:r>
              <w:t>4m 51s</w:t>
            </w:r>
          </w:p>
        </w:tc>
      </w:tr>
      <w:tr w:rsidR="00B67AEB" w14:paraId="26174279" w14:textId="77777777" w:rsidTr="003D62E9">
        <w:trPr>
          <w:trHeight w:val="453"/>
        </w:trPr>
        <w:tc>
          <w:tcPr>
            <w:tcW w:w="2353" w:type="dxa"/>
            <w:vMerge/>
          </w:tcPr>
          <w:p w14:paraId="22BC345D" w14:textId="77777777" w:rsidR="00B67AEB" w:rsidRDefault="00B67AEB" w:rsidP="003D62E9">
            <w:pPr>
              <w:ind w:firstLine="0"/>
              <w:jc w:val="center"/>
            </w:pPr>
          </w:p>
        </w:tc>
        <w:tc>
          <w:tcPr>
            <w:tcW w:w="2351" w:type="dxa"/>
            <w:vMerge/>
          </w:tcPr>
          <w:p w14:paraId="29319114" w14:textId="77777777" w:rsidR="00B67AEB" w:rsidRDefault="00B67AEB" w:rsidP="003D62E9">
            <w:pPr>
              <w:ind w:firstLine="0"/>
              <w:jc w:val="center"/>
            </w:pPr>
          </w:p>
        </w:tc>
        <w:tc>
          <w:tcPr>
            <w:tcW w:w="2351" w:type="dxa"/>
          </w:tcPr>
          <w:p w14:paraId="6D977611" w14:textId="77777777" w:rsidR="00B67AEB" w:rsidRDefault="00B67AEB" w:rsidP="003D62E9">
            <w:pPr>
              <w:ind w:firstLine="0"/>
              <w:jc w:val="center"/>
            </w:pPr>
            <w:r>
              <w:t>T4</w:t>
            </w:r>
          </w:p>
        </w:tc>
        <w:tc>
          <w:tcPr>
            <w:tcW w:w="2351" w:type="dxa"/>
          </w:tcPr>
          <w:p w14:paraId="66996727" w14:textId="0DC6B7A3" w:rsidR="00B67AEB" w:rsidRDefault="003D62E9" w:rsidP="003D62E9">
            <w:pPr>
              <w:ind w:firstLine="0"/>
              <w:jc w:val="center"/>
            </w:pPr>
            <w:r>
              <w:t>3m 49s</w:t>
            </w:r>
          </w:p>
        </w:tc>
      </w:tr>
    </w:tbl>
    <w:p w14:paraId="3C804060" w14:textId="77777777" w:rsidR="00B67AEB" w:rsidRDefault="00B67AEB" w:rsidP="00B67AEB"/>
    <w:p w14:paraId="655DE6BC" w14:textId="217854D8" w:rsidR="00B67AEB" w:rsidRDefault="00B67AEB" w:rsidP="00B67AEB">
      <w:r>
        <w:t xml:space="preserve">20 epochs </w:t>
      </w:r>
      <w:r w:rsidR="003D62E9">
        <w:t xml:space="preserve">of training </w:t>
      </w:r>
      <w:r>
        <w:t>(without data) on TensorFlow and PyTorch</w:t>
      </w:r>
    </w:p>
    <w:p w14:paraId="6AA720C7" w14:textId="56C57010" w:rsidR="00B67AEB" w:rsidRDefault="00B67AEB" w:rsidP="00B67AEB">
      <w:pPr>
        <w:pStyle w:val="Heading2"/>
      </w:pPr>
      <w:bookmarkStart w:id="25" w:name="_Toc27687423"/>
      <w:r>
        <w:t>Multi GPU (Imagenet)</w:t>
      </w:r>
      <w:bookmarkEnd w:id="25"/>
    </w:p>
    <w:tbl>
      <w:tblPr>
        <w:tblStyle w:val="TableGrid"/>
        <w:tblW w:w="9408" w:type="dxa"/>
        <w:tblLook w:val="04A0" w:firstRow="1" w:lastRow="0" w:firstColumn="1" w:lastColumn="0" w:noHBand="0" w:noVBand="1"/>
      </w:tblPr>
      <w:tblGrid>
        <w:gridCol w:w="2353"/>
        <w:gridCol w:w="2352"/>
        <w:gridCol w:w="2351"/>
        <w:gridCol w:w="2352"/>
      </w:tblGrid>
      <w:tr w:rsidR="00B67AEB" w14:paraId="49436FD4" w14:textId="77777777" w:rsidTr="003D62E9">
        <w:trPr>
          <w:trHeight w:val="434"/>
        </w:trPr>
        <w:tc>
          <w:tcPr>
            <w:tcW w:w="4705" w:type="dxa"/>
            <w:gridSpan w:val="2"/>
          </w:tcPr>
          <w:p w14:paraId="5E699EC6" w14:textId="77777777" w:rsidR="00B67AEB" w:rsidRDefault="00B67AEB" w:rsidP="003D62E9">
            <w:pPr>
              <w:ind w:firstLine="0"/>
              <w:jc w:val="center"/>
            </w:pPr>
            <w:r>
              <w:t>Prince</w:t>
            </w:r>
          </w:p>
        </w:tc>
        <w:tc>
          <w:tcPr>
            <w:tcW w:w="4703" w:type="dxa"/>
            <w:gridSpan w:val="2"/>
          </w:tcPr>
          <w:p w14:paraId="14FD0206" w14:textId="77777777" w:rsidR="00B67AEB" w:rsidRDefault="00B67AEB" w:rsidP="003D62E9">
            <w:pPr>
              <w:ind w:firstLine="0"/>
              <w:jc w:val="center"/>
            </w:pPr>
            <w:r>
              <w:t>Google Cloud</w:t>
            </w:r>
          </w:p>
        </w:tc>
      </w:tr>
      <w:tr w:rsidR="00B67AEB" w14:paraId="7C820C5B" w14:textId="77777777" w:rsidTr="003D62E9">
        <w:trPr>
          <w:trHeight w:val="434"/>
        </w:trPr>
        <w:tc>
          <w:tcPr>
            <w:tcW w:w="2353" w:type="dxa"/>
          </w:tcPr>
          <w:p w14:paraId="3B25F514" w14:textId="77777777" w:rsidR="00B67AEB" w:rsidRDefault="00B67AEB" w:rsidP="003D62E9">
            <w:pPr>
              <w:ind w:firstLine="0"/>
              <w:jc w:val="center"/>
            </w:pPr>
            <w:r>
              <w:t>K80</w:t>
            </w:r>
          </w:p>
        </w:tc>
        <w:tc>
          <w:tcPr>
            <w:tcW w:w="2351" w:type="dxa"/>
          </w:tcPr>
          <w:p w14:paraId="3A37CAAC" w14:textId="4B8432FE" w:rsidR="00B67AEB" w:rsidRDefault="003D62E9" w:rsidP="003D62E9">
            <w:pPr>
              <w:ind w:firstLine="0"/>
              <w:jc w:val="center"/>
            </w:pPr>
            <w:r>
              <w:t>8m 43s</w:t>
            </w:r>
          </w:p>
        </w:tc>
        <w:tc>
          <w:tcPr>
            <w:tcW w:w="2351" w:type="dxa"/>
          </w:tcPr>
          <w:p w14:paraId="0966EA20" w14:textId="77777777" w:rsidR="00B67AEB" w:rsidRDefault="00B67AEB" w:rsidP="003D62E9">
            <w:pPr>
              <w:ind w:firstLine="0"/>
              <w:jc w:val="center"/>
            </w:pPr>
            <w:r>
              <w:t>K80</w:t>
            </w:r>
          </w:p>
        </w:tc>
        <w:tc>
          <w:tcPr>
            <w:tcW w:w="2351" w:type="dxa"/>
          </w:tcPr>
          <w:p w14:paraId="4C308599" w14:textId="2FDCFF89" w:rsidR="00B67AEB" w:rsidRPr="00B852CA" w:rsidRDefault="003D62E9" w:rsidP="003D62E9">
            <w:pPr>
              <w:ind w:firstLine="0"/>
              <w:jc w:val="center"/>
              <w:rPr>
                <w:b/>
                <w:bCs/>
              </w:rPr>
            </w:pPr>
            <w:r w:rsidRPr="00B852CA">
              <w:rPr>
                <w:b/>
                <w:bCs/>
              </w:rPr>
              <w:t>4m 40s</w:t>
            </w:r>
          </w:p>
        </w:tc>
      </w:tr>
      <w:tr w:rsidR="00B67AEB" w14:paraId="2C201D42" w14:textId="77777777" w:rsidTr="003D62E9">
        <w:trPr>
          <w:trHeight w:val="415"/>
        </w:trPr>
        <w:tc>
          <w:tcPr>
            <w:tcW w:w="2353" w:type="dxa"/>
          </w:tcPr>
          <w:p w14:paraId="2420EDBB" w14:textId="77777777" w:rsidR="00B67AEB" w:rsidRDefault="00B67AEB" w:rsidP="003D62E9">
            <w:pPr>
              <w:ind w:firstLine="0"/>
              <w:jc w:val="center"/>
            </w:pPr>
            <w:r>
              <w:t>P100</w:t>
            </w:r>
          </w:p>
        </w:tc>
        <w:tc>
          <w:tcPr>
            <w:tcW w:w="2351" w:type="dxa"/>
          </w:tcPr>
          <w:p w14:paraId="1E4CDD5A" w14:textId="4096C25A" w:rsidR="00B67AEB" w:rsidRDefault="000B5CBA" w:rsidP="003D62E9">
            <w:pPr>
              <w:ind w:firstLine="0"/>
              <w:jc w:val="center"/>
            </w:pPr>
            <w:r>
              <w:t>8</w:t>
            </w:r>
            <w:r w:rsidR="003D62E9">
              <w:t>m 51s</w:t>
            </w:r>
          </w:p>
        </w:tc>
        <w:tc>
          <w:tcPr>
            <w:tcW w:w="2351" w:type="dxa"/>
          </w:tcPr>
          <w:p w14:paraId="05D484F0" w14:textId="77777777" w:rsidR="00B67AEB" w:rsidRDefault="00B67AEB" w:rsidP="003D62E9">
            <w:pPr>
              <w:ind w:firstLine="0"/>
              <w:jc w:val="center"/>
            </w:pPr>
            <w:r>
              <w:t>P100</w:t>
            </w:r>
          </w:p>
        </w:tc>
        <w:tc>
          <w:tcPr>
            <w:tcW w:w="2351" w:type="dxa"/>
          </w:tcPr>
          <w:p w14:paraId="44FCAA5A" w14:textId="32439AC0" w:rsidR="00B67AEB" w:rsidRPr="00B852CA" w:rsidRDefault="003D62E9" w:rsidP="003D62E9">
            <w:pPr>
              <w:ind w:firstLine="0"/>
              <w:jc w:val="center"/>
              <w:rPr>
                <w:b/>
                <w:bCs/>
              </w:rPr>
            </w:pPr>
            <w:r w:rsidRPr="00B852CA">
              <w:rPr>
                <w:b/>
                <w:bCs/>
              </w:rPr>
              <w:t>3m 20s</w:t>
            </w:r>
          </w:p>
        </w:tc>
      </w:tr>
      <w:tr w:rsidR="00B67AEB" w14:paraId="105FBEF2" w14:textId="77777777" w:rsidTr="003D62E9">
        <w:trPr>
          <w:trHeight w:val="434"/>
        </w:trPr>
        <w:tc>
          <w:tcPr>
            <w:tcW w:w="2353" w:type="dxa"/>
          </w:tcPr>
          <w:p w14:paraId="670F294B" w14:textId="77777777" w:rsidR="00B67AEB" w:rsidRDefault="00B67AEB" w:rsidP="003D62E9">
            <w:pPr>
              <w:ind w:firstLine="0"/>
              <w:jc w:val="center"/>
            </w:pPr>
            <w:r>
              <w:t>V100</w:t>
            </w:r>
          </w:p>
        </w:tc>
        <w:tc>
          <w:tcPr>
            <w:tcW w:w="2351" w:type="dxa"/>
          </w:tcPr>
          <w:p w14:paraId="4BB0048D" w14:textId="3EC25791" w:rsidR="00B67AEB" w:rsidRDefault="000B5CBA" w:rsidP="003D62E9">
            <w:pPr>
              <w:ind w:firstLine="0"/>
              <w:jc w:val="center"/>
            </w:pPr>
            <w:r>
              <w:t>9</w:t>
            </w:r>
            <w:r w:rsidR="003D62E9">
              <w:t xml:space="preserve">m </w:t>
            </w:r>
            <w:r>
              <w:t>53</w:t>
            </w:r>
            <w:r w:rsidR="003D62E9">
              <w:t>s</w:t>
            </w:r>
          </w:p>
        </w:tc>
        <w:tc>
          <w:tcPr>
            <w:tcW w:w="2351" w:type="dxa"/>
          </w:tcPr>
          <w:p w14:paraId="3AAB7B0D" w14:textId="77777777" w:rsidR="00B67AEB" w:rsidRDefault="00B67AEB" w:rsidP="003D62E9">
            <w:pPr>
              <w:ind w:firstLine="0"/>
              <w:jc w:val="center"/>
            </w:pPr>
            <w:r>
              <w:t>V100</w:t>
            </w:r>
          </w:p>
        </w:tc>
        <w:tc>
          <w:tcPr>
            <w:tcW w:w="2351" w:type="dxa"/>
          </w:tcPr>
          <w:p w14:paraId="5F9C75CA" w14:textId="2323EEB4" w:rsidR="00B67AEB" w:rsidRPr="00B852CA" w:rsidRDefault="003D62E9" w:rsidP="003D62E9">
            <w:pPr>
              <w:ind w:firstLine="0"/>
              <w:jc w:val="center"/>
              <w:rPr>
                <w:b/>
                <w:bCs/>
              </w:rPr>
            </w:pPr>
            <w:r w:rsidRPr="00B852CA">
              <w:rPr>
                <w:b/>
                <w:bCs/>
              </w:rPr>
              <w:t>3m 15s</w:t>
            </w:r>
          </w:p>
        </w:tc>
      </w:tr>
      <w:tr w:rsidR="00B67AEB" w14:paraId="4030BD24" w14:textId="77777777" w:rsidTr="003D62E9">
        <w:trPr>
          <w:trHeight w:val="434"/>
        </w:trPr>
        <w:tc>
          <w:tcPr>
            <w:tcW w:w="2353" w:type="dxa"/>
            <w:vMerge w:val="restart"/>
          </w:tcPr>
          <w:p w14:paraId="442D075B" w14:textId="77777777" w:rsidR="00B67AEB" w:rsidRDefault="00B67AEB" w:rsidP="003D62E9">
            <w:pPr>
              <w:ind w:firstLine="0"/>
              <w:jc w:val="center"/>
            </w:pPr>
          </w:p>
          <w:p w14:paraId="0E8005CE" w14:textId="77777777" w:rsidR="00B67AEB" w:rsidRDefault="00B67AEB" w:rsidP="003D62E9">
            <w:pPr>
              <w:ind w:firstLine="0"/>
              <w:jc w:val="center"/>
            </w:pPr>
            <w:r>
              <w:t>P40</w:t>
            </w:r>
          </w:p>
        </w:tc>
        <w:tc>
          <w:tcPr>
            <w:tcW w:w="2351" w:type="dxa"/>
            <w:vMerge w:val="restart"/>
          </w:tcPr>
          <w:p w14:paraId="37B9EA09" w14:textId="77777777" w:rsidR="003D62E9" w:rsidRDefault="003D62E9" w:rsidP="003D62E9">
            <w:pPr>
              <w:ind w:firstLine="0"/>
              <w:jc w:val="center"/>
            </w:pPr>
          </w:p>
          <w:p w14:paraId="606B57D9" w14:textId="5822764D" w:rsidR="00B67AEB" w:rsidRDefault="00B852CA" w:rsidP="003D62E9">
            <w:pPr>
              <w:ind w:firstLine="0"/>
              <w:jc w:val="center"/>
            </w:pPr>
            <w:r>
              <w:t>8</w:t>
            </w:r>
            <w:r w:rsidR="003D62E9">
              <w:t>m 9s</w:t>
            </w:r>
          </w:p>
        </w:tc>
        <w:tc>
          <w:tcPr>
            <w:tcW w:w="2351" w:type="dxa"/>
          </w:tcPr>
          <w:p w14:paraId="1115F986" w14:textId="77777777" w:rsidR="00B67AEB" w:rsidRDefault="00B67AEB" w:rsidP="003D62E9">
            <w:pPr>
              <w:ind w:firstLine="0"/>
              <w:jc w:val="center"/>
            </w:pPr>
            <w:r>
              <w:t>P4</w:t>
            </w:r>
          </w:p>
        </w:tc>
        <w:tc>
          <w:tcPr>
            <w:tcW w:w="2351" w:type="dxa"/>
          </w:tcPr>
          <w:p w14:paraId="13124D6B" w14:textId="5887BCB4" w:rsidR="00B67AEB" w:rsidRPr="00B852CA" w:rsidRDefault="003D62E9" w:rsidP="003D62E9">
            <w:pPr>
              <w:ind w:firstLine="0"/>
              <w:jc w:val="center"/>
              <w:rPr>
                <w:b/>
                <w:bCs/>
              </w:rPr>
            </w:pPr>
            <w:r w:rsidRPr="00B852CA">
              <w:rPr>
                <w:b/>
                <w:bCs/>
              </w:rPr>
              <w:t>3m 38s</w:t>
            </w:r>
          </w:p>
        </w:tc>
      </w:tr>
      <w:tr w:rsidR="00B67AEB" w14:paraId="54AA62AB" w14:textId="77777777" w:rsidTr="003D62E9">
        <w:trPr>
          <w:trHeight w:val="453"/>
        </w:trPr>
        <w:tc>
          <w:tcPr>
            <w:tcW w:w="2353" w:type="dxa"/>
            <w:vMerge/>
          </w:tcPr>
          <w:p w14:paraId="28D4DB8E" w14:textId="77777777" w:rsidR="00B67AEB" w:rsidRDefault="00B67AEB" w:rsidP="003D62E9">
            <w:pPr>
              <w:ind w:firstLine="0"/>
              <w:jc w:val="center"/>
            </w:pPr>
          </w:p>
        </w:tc>
        <w:tc>
          <w:tcPr>
            <w:tcW w:w="2351" w:type="dxa"/>
            <w:vMerge/>
          </w:tcPr>
          <w:p w14:paraId="08F7A963" w14:textId="77777777" w:rsidR="00B67AEB" w:rsidRDefault="00B67AEB" w:rsidP="003D62E9">
            <w:pPr>
              <w:ind w:firstLine="0"/>
              <w:jc w:val="center"/>
            </w:pPr>
          </w:p>
        </w:tc>
        <w:tc>
          <w:tcPr>
            <w:tcW w:w="2351" w:type="dxa"/>
          </w:tcPr>
          <w:p w14:paraId="2029E36E" w14:textId="77777777" w:rsidR="00B67AEB" w:rsidRDefault="00B67AEB" w:rsidP="003D62E9">
            <w:pPr>
              <w:ind w:firstLine="0"/>
              <w:jc w:val="center"/>
            </w:pPr>
            <w:r>
              <w:t>T4</w:t>
            </w:r>
          </w:p>
        </w:tc>
        <w:tc>
          <w:tcPr>
            <w:tcW w:w="2351" w:type="dxa"/>
          </w:tcPr>
          <w:p w14:paraId="0206A9BD" w14:textId="6DAD0330" w:rsidR="00B67AEB" w:rsidRPr="00B852CA" w:rsidRDefault="003D62E9" w:rsidP="003D62E9">
            <w:pPr>
              <w:ind w:firstLine="0"/>
              <w:jc w:val="center"/>
              <w:rPr>
                <w:b/>
                <w:bCs/>
              </w:rPr>
            </w:pPr>
            <w:r w:rsidRPr="00B852CA">
              <w:rPr>
                <w:b/>
                <w:bCs/>
              </w:rPr>
              <w:t>3m 24s</w:t>
            </w:r>
          </w:p>
        </w:tc>
      </w:tr>
    </w:tbl>
    <w:p w14:paraId="7540D726" w14:textId="77777777" w:rsidR="00B67AEB" w:rsidRDefault="00B67AEB" w:rsidP="00B67AEB"/>
    <w:p w14:paraId="27981E01" w14:textId="11AE0B94" w:rsidR="00B67AEB" w:rsidRDefault="00B67AEB" w:rsidP="00B67AEB">
      <w:r>
        <w:t>1 epoch of training on PyTorch</w:t>
      </w:r>
      <w:r w:rsidR="003D62E9">
        <w:t xml:space="preserve"> (4 GPUs)</w:t>
      </w:r>
    </w:p>
    <w:p w14:paraId="4793F3ED" w14:textId="77777777" w:rsidR="00162609" w:rsidRDefault="00162609" w:rsidP="0076161E">
      <w:pPr>
        <w:pStyle w:val="SectionTitle"/>
        <w:rPr>
          <w:b/>
          <w:bCs/>
        </w:rPr>
        <w:sectPr w:rsidR="00162609">
          <w:footnotePr>
            <w:pos w:val="beneathText"/>
          </w:footnotePr>
          <w:pgSz w:w="12240" w:h="15840"/>
          <w:pgMar w:top="1440" w:right="1440" w:bottom="1440" w:left="1440" w:header="720" w:footer="720" w:gutter="0"/>
          <w:cols w:space="720"/>
          <w:titlePg/>
          <w:docGrid w:linePitch="360"/>
          <w15:footnoteColumns w:val="1"/>
        </w:sectPr>
      </w:pPr>
    </w:p>
    <w:p w14:paraId="25549F77" w14:textId="79B8F4CA" w:rsidR="00B67AEB" w:rsidRPr="0076161E" w:rsidRDefault="00B852CA" w:rsidP="0076161E">
      <w:pPr>
        <w:pStyle w:val="SectionTitle"/>
        <w:rPr>
          <w:b/>
          <w:bCs/>
        </w:rPr>
      </w:pPr>
      <w:bookmarkStart w:id="26" w:name="_Toc27687424"/>
      <w:r w:rsidRPr="0076161E">
        <w:rPr>
          <w:b/>
          <w:bCs/>
        </w:rPr>
        <w:lastRenderedPageBreak/>
        <w:t>Performance Discussions</w:t>
      </w:r>
      <w:bookmarkEnd w:id="26"/>
    </w:p>
    <w:p w14:paraId="16ADE205" w14:textId="20A51124" w:rsidR="00B852CA" w:rsidRDefault="00B852CA" w:rsidP="00B852CA">
      <w:r>
        <w:t xml:space="preserve">Performance on baremetal should always be better than the cloud, but this isn’t always the case. Particularly, Imagenet on Google Cloud seems to outperform Prince, in both the single GPU and multi GPU cases. The only difference between Imagenet and the other datasets (and the benchmark) is the data. The platforms are same for most cases, and testing was done in similar conditions for all of them. The difference we find is in the size of the dataset (more importantly, the size of each image). Each image is bigger and the dataset </w:t>
      </w:r>
      <w:r w:rsidR="00A6060A">
        <w:t>overall</w:t>
      </w:r>
      <w:r>
        <w:t xml:space="preserve"> is bigger, so we went questions the data loading times on Prince and Google Cloud for Imagenet. Here are the screenshots of the results for the first epoch.  </w:t>
      </w:r>
    </w:p>
    <w:p w14:paraId="429E3AF0" w14:textId="082D3B48" w:rsidR="00B852CA" w:rsidRDefault="00B852CA" w:rsidP="00B852CA">
      <w:pPr>
        <w:pStyle w:val="NoSpacing"/>
        <w:jc w:val="center"/>
      </w:pPr>
      <w:r w:rsidRPr="00B852CA">
        <w:rPr>
          <w:noProof/>
        </w:rPr>
        <w:drawing>
          <wp:inline distT="0" distB="0" distL="0" distR="0" wp14:anchorId="2C2C0208" wp14:editId="7ABBF8E7">
            <wp:extent cx="594360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99560"/>
                    </a:xfrm>
                    <a:prstGeom prst="rect">
                      <a:avLst/>
                    </a:prstGeom>
                  </pic:spPr>
                </pic:pic>
              </a:graphicData>
            </a:graphic>
          </wp:inline>
        </w:drawing>
      </w:r>
    </w:p>
    <w:p w14:paraId="4A47F7A6" w14:textId="26EBC67B" w:rsidR="00CD5849" w:rsidRPr="00CD5849" w:rsidRDefault="00CD5849" w:rsidP="00B852CA">
      <w:pPr>
        <w:pStyle w:val="NoSpacing"/>
        <w:jc w:val="center"/>
      </w:pPr>
      <w:r>
        <w:t xml:space="preserve">V100 Training on </w:t>
      </w:r>
      <w:r w:rsidRPr="00CD5849">
        <w:t>Prince</w:t>
      </w:r>
      <w:r>
        <w:t xml:space="preserve"> (Epoch 0)</w:t>
      </w:r>
    </w:p>
    <w:p w14:paraId="37BE251C" w14:textId="3E2A164E" w:rsidR="00CD5849" w:rsidRDefault="00CD5849" w:rsidP="00B852CA">
      <w:pPr>
        <w:pStyle w:val="NoSpacing"/>
        <w:jc w:val="center"/>
      </w:pPr>
      <w:r w:rsidRPr="00CD5849">
        <w:rPr>
          <w:noProof/>
        </w:rPr>
        <w:lastRenderedPageBreak/>
        <w:drawing>
          <wp:inline distT="0" distB="0" distL="0" distR="0" wp14:anchorId="428C278D" wp14:editId="017BDF2C">
            <wp:extent cx="5943600" cy="4184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4650"/>
                    </a:xfrm>
                    <a:prstGeom prst="rect">
                      <a:avLst/>
                    </a:prstGeom>
                  </pic:spPr>
                </pic:pic>
              </a:graphicData>
            </a:graphic>
          </wp:inline>
        </w:drawing>
      </w:r>
    </w:p>
    <w:p w14:paraId="6FA67BF6" w14:textId="36664526" w:rsidR="00CD5849" w:rsidRDefault="00CD5849" w:rsidP="00B852CA">
      <w:pPr>
        <w:pStyle w:val="NoSpacing"/>
        <w:jc w:val="center"/>
      </w:pPr>
      <w:r>
        <w:t>V100 Training on Google Cloud (Epoch 0)</w:t>
      </w:r>
    </w:p>
    <w:p w14:paraId="0C778B90" w14:textId="220D350F" w:rsidR="00CD5849" w:rsidRDefault="00CD5849" w:rsidP="00CD5849">
      <w:pPr>
        <w:pStyle w:val="NoSpacing"/>
      </w:pPr>
      <w:r>
        <w:t xml:space="preserve">Explaining the two important metrics to note here – </w:t>
      </w:r>
    </w:p>
    <w:p w14:paraId="276EA502" w14:textId="6B336B26" w:rsidR="00CD5849" w:rsidRDefault="00CD5849" w:rsidP="00CD5849">
      <w:pPr>
        <w:pStyle w:val="NoSpacing"/>
        <w:numPr>
          <w:ilvl w:val="0"/>
          <w:numId w:val="21"/>
        </w:numPr>
      </w:pPr>
      <w:r>
        <w:t>Time – The total time taken to run, including data loading and processing.</w:t>
      </w:r>
    </w:p>
    <w:p w14:paraId="2EA27CC7" w14:textId="7478CD40" w:rsidR="00CD5849" w:rsidRDefault="00CD5849" w:rsidP="00CD5849">
      <w:pPr>
        <w:pStyle w:val="NoSpacing"/>
        <w:numPr>
          <w:ilvl w:val="0"/>
          <w:numId w:val="21"/>
        </w:numPr>
      </w:pPr>
      <w:r>
        <w:t>Data – Data loading time</w:t>
      </w:r>
    </w:p>
    <w:p w14:paraId="596713BF" w14:textId="7C68958A" w:rsidR="00CD5849" w:rsidRDefault="00CD5849" w:rsidP="00CD5849">
      <w:pPr>
        <w:pStyle w:val="NoSpacing"/>
        <w:ind w:left="360"/>
      </w:pPr>
      <w:r>
        <w:t>The value in parenthesis is the average time taken for the current epoch.</w:t>
      </w:r>
    </w:p>
    <w:p w14:paraId="533DB9FB" w14:textId="483BF9E3" w:rsidR="00CD5849" w:rsidRDefault="00CD5849" w:rsidP="00CD5849">
      <w:pPr>
        <w:pStyle w:val="NoSpacing"/>
      </w:pPr>
      <w:r>
        <w:t xml:space="preserve">Here, we can see something very off – The data loading time is way higher on Prince (final average of 0.799s) when compared to Google Cloud (final average of 0.102). The total time taken is 0.159s on Prince and 0.169s on Google Cloud on average, when you remove the data loading time average. This suggests that the performance bottleneck isn’t in the GPUs itself, but the data loading time. This might be due to the V100 GPUs being physically farther away from the data source (GPU nodes in the range of 70 – 90) in comparison to K80 (GPU nodes in the </w:t>
      </w:r>
      <w:r>
        <w:lastRenderedPageBreak/>
        <w:t xml:space="preserve">range of 0 – 30). This would explain why the time taken on Prince is faster on K80, but slower on the rest for single GPU Imagenet training. </w:t>
      </w:r>
    </w:p>
    <w:p w14:paraId="3FEE5255" w14:textId="0A2CEE65" w:rsidR="00CD5849" w:rsidRDefault="00CD5849" w:rsidP="00CD5849">
      <w:pPr>
        <w:pStyle w:val="NoSpacing"/>
      </w:pPr>
      <w:r>
        <w:t>As for Multi</w:t>
      </w:r>
      <w:r w:rsidR="000B5CBA">
        <w:t>-</w:t>
      </w:r>
      <w:r>
        <w:t xml:space="preserve">GPU, </w:t>
      </w:r>
      <w:r w:rsidR="000B5CBA">
        <w:t xml:space="preserve">this data transfer issue becomes even more evident, as V100 and P100 start performing worse than K80, and P40 comes close to K80, as the data loading time to 4 GPUs is making parallel processing much slower. </w:t>
      </w:r>
    </w:p>
    <w:p w14:paraId="634CA66D" w14:textId="77777777" w:rsidR="00162609" w:rsidRDefault="00162609" w:rsidP="0076161E">
      <w:pPr>
        <w:pStyle w:val="SectionTitle"/>
        <w:rPr>
          <w:b/>
          <w:bCs/>
        </w:rPr>
        <w:sectPr w:rsidR="00162609">
          <w:footerReference w:type="default" r:id="rId14"/>
          <w:footnotePr>
            <w:pos w:val="beneathText"/>
          </w:footnotePr>
          <w:pgSz w:w="12240" w:h="15840"/>
          <w:pgMar w:top="1440" w:right="1440" w:bottom="1440" w:left="1440" w:header="720" w:footer="720" w:gutter="0"/>
          <w:cols w:space="720"/>
          <w:titlePg/>
          <w:docGrid w:linePitch="360"/>
          <w15:footnoteColumns w:val="1"/>
        </w:sectPr>
      </w:pPr>
    </w:p>
    <w:p w14:paraId="43F2C696" w14:textId="12019F65" w:rsidR="000B5CBA" w:rsidRPr="0076161E" w:rsidRDefault="000B5CBA" w:rsidP="0076161E">
      <w:pPr>
        <w:pStyle w:val="SectionTitle"/>
        <w:rPr>
          <w:b/>
          <w:bCs/>
        </w:rPr>
      </w:pPr>
      <w:bookmarkStart w:id="27" w:name="_Toc27687425"/>
      <w:r w:rsidRPr="0076161E">
        <w:rPr>
          <w:b/>
          <w:bCs/>
        </w:rPr>
        <w:lastRenderedPageBreak/>
        <w:t>Extra Features on Google Cloud</w:t>
      </w:r>
      <w:bookmarkEnd w:id="27"/>
    </w:p>
    <w:p w14:paraId="059EB346" w14:textId="185FC459" w:rsidR="000B5CBA" w:rsidRDefault="000B5CBA" w:rsidP="000B5CBA">
      <w:r>
        <w:t>Google Cloud also comes with other features that aren’t available on Prince, which are listed below:</w:t>
      </w:r>
    </w:p>
    <w:p w14:paraId="09C82337" w14:textId="10970233" w:rsidR="000B5CBA" w:rsidRPr="000B5CBA" w:rsidRDefault="000B5CBA" w:rsidP="000B5CBA">
      <w:pPr>
        <w:numPr>
          <w:ilvl w:val="0"/>
          <w:numId w:val="22"/>
        </w:numPr>
        <w:textAlignment w:val="baseline"/>
      </w:pPr>
      <w:r w:rsidRPr="000B5CBA">
        <w:t>Cloud TPU’s - Deep Learning Accelerators</w:t>
      </w:r>
      <w:r>
        <w:t xml:space="preserve"> made by Google.</w:t>
      </w:r>
    </w:p>
    <w:p w14:paraId="5DFBA5FB" w14:textId="43138930" w:rsidR="000B5CBA" w:rsidRPr="000B5CBA" w:rsidRDefault="000B5CBA" w:rsidP="000B5CBA">
      <w:pPr>
        <w:numPr>
          <w:ilvl w:val="0"/>
          <w:numId w:val="22"/>
        </w:numPr>
        <w:textAlignment w:val="baseline"/>
      </w:pPr>
      <w:r w:rsidRPr="000B5CBA">
        <w:t>Superuser/sudo rights - Root Access</w:t>
      </w:r>
      <w:r>
        <w:t xml:space="preserve"> to download and use any libraries or applications necessary, without being restricted to only the available modules like on Prince.</w:t>
      </w:r>
    </w:p>
    <w:p w14:paraId="1A1B8672" w14:textId="1A3058A6" w:rsidR="000B5CBA" w:rsidRPr="000B5CBA" w:rsidRDefault="000B5CBA" w:rsidP="000B5CBA">
      <w:pPr>
        <w:numPr>
          <w:ilvl w:val="0"/>
          <w:numId w:val="22"/>
        </w:numPr>
        <w:textAlignment w:val="baseline"/>
      </w:pPr>
      <w:r w:rsidRPr="000B5CBA">
        <w:t>Docker/Kubernetes - Google Kubernetes Engine and Docker Containers</w:t>
      </w:r>
      <w:r w:rsidR="0076161E">
        <w:t xml:space="preserve"> are usable since superuser access exists. </w:t>
      </w:r>
    </w:p>
    <w:p w14:paraId="2D018B59" w14:textId="77777777" w:rsidR="000B5CBA" w:rsidRPr="000B5CBA" w:rsidRDefault="000B5CBA" w:rsidP="000B5CBA">
      <w:pPr>
        <w:numPr>
          <w:ilvl w:val="0"/>
          <w:numId w:val="22"/>
        </w:numPr>
        <w:textAlignment w:val="baseline"/>
      </w:pPr>
      <w:r w:rsidRPr="000B5CBA">
        <w:t>AI Platform - Auto ML/Predictions from Google based on your data</w:t>
      </w:r>
    </w:p>
    <w:p w14:paraId="2F4B9732" w14:textId="77777777" w:rsidR="000B5CBA" w:rsidRPr="000B5CBA" w:rsidRDefault="000B5CBA" w:rsidP="000B5CBA">
      <w:pPr>
        <w:numPr>
          <w:ilvl w:val="0"/>
          <w:numId w:val="22"/>
        </w:numPr>
        <w:textAlignment w:val="baseline"/>
      </w:pPr>
      <w:r w:rsidRPr="000B5CBA">
        <w:t>Easy JupyterLab access - Create notebooks with a VM attached</w:t>
      </w:r>
    </w:p>
    <w:p w14:paraId="781120FA" w14:textId="1C64280C" w:rsidR="0076161E" w:rsidRPr="000B5CBA" w:rsidRDefault="000B5CBA" w:rsidP="0076161E">
      <w:pPr>
        <w:pStyle w:val="ListParagraph"/>
        <w:numPr>
          <w:ilvl w:val="0"/>
          <w:numId w:val="22"/>
        </w:numPr>
      </w:pPr>
      <w:r w:rsidRPr="000B5CBA">
        <w:t>Static IP’s for instances if necessary</w:t>
      </w:r>
    </w:p>
    <w:p w14:paraId="2CFC4108" w14:textId="28779270" w:rsidR="000B5CBA" w:rsidRDefault="000B5CBA" w:rsidP="0076161E">
      <w:pPr>
        <w:pStyle w:val="ListParagraph"/>
        <w:numPr>
          <w:ilvl w:val="0"/>
          <w:numId w:val="22"/>
        </w:numPr>
      </w:pPr>
      <w:r w:rsidRPr="000B5CBA">
        <w:t>Premade images to use in VM’s for deep learning jobs</w:t>
      </w:r>
    </w:p>
    <w:p w14:paraId="2619A164" w14:textId="77777777" w:rsidR="0076161E" w:rsidRDefault="0076161E" w:rsidP="0076161E">
      <w:pPr>
        <w:pStyle w:val="Heading1"/>
        <w:sectPr w:rsidR="0076161E">
          <w:footnotePr>
            <w:pos w:val="beneathText"/>
          </w:footnotePr>
          <w:pgSz w:w="12240" w:h="15840"/>
          <w:pgMar w:top="1440" w:right="1440" w:bottom="1440" w:left="1440" w:header="720" w:footer="720" w:gutter="0"/>
          <w:cols w:space="720"/>
          <w:titlePg/>
          <w:docGrid w:linePitch="360"/>
          <w15:footnoteColumns w:val="1"/>
        </w:sectPr>
      </w:pPr>
    </w:p>
    <w:p w14:paraId="0E3991C8" w14:textId="40514B4D" w:rsidR="0076161E" w:rsidRDefault="0076161E" w:rsidP="0076161E">
      <w:pPr>
        <w:pStyle w:val="Heading1"/>
      </w:pPr>
      <w:bookmarkStart w:id="28" w:name="_Toc27687426"/>
      <w:r>
        <w:lastRenderedPageBreak/>
        <w:t>Conclusion</w:t>
      </w:r>
      <w:bookmarkEnd w:id="28"/>
    </w:p>
    <w:tbl>
      <w:tblPr>
        <w:tblW w:w="9715" w:type="dxa"/>
        <w:tblCellMar>
          <w:top w:w="15" w:type="dxa"/>
          <w:left w:w="15" w:type="dxa"/>
          <w:bottom w:w="15" w:type="dxa"/>
          <w:right w:w="15" w:type="dxa"/>
        </w:tblCellMar>
        <w:tblLook w:val="04A0" w:firstRow="1" w:lastRow="0" w:firstColumn="1" w:lastColumn="0" w:noHBand="0" w:noVBand="1"/>
      </w:tblPr>
      <w:tblGrid>
        <w:gridCol w:w="3924"/>
        <w:gridCol w:w="2061"/>
        <w:gridCol w:w="3730"/>
      </w:tblGrid>
      <w:tr w:rsidR="0076161E" w:rsidRPr="0076161E" w14:paraId="214CC6AD" w14:textId="77777777" w:rsidTr="0076161E">
        <w:trPr>
          <w:trHeight w:val="18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EBDE2B4" w14:textId="77777777" w:rsidR="0076161E" w:rsidRPr="0076161E" w:rsidRDefault="0076161E" w:rsidP="0076161E">
            <w:pPr>
              <w:spacing w:line="240" w:lineRule="auto"/>
              <w:ind w:firstLine="0"/>
            </w:pPr>
            <w:r w:rsidRPr="0076161E">
              <w:t> </w:t>
            </w:r>
          </w:p>
          <w:p w14:paraId="45AED002" w14:textId="77777777" w:rsidR="0076161E" w:rsidRPr="0076161E" w:rsidRDefault="0076161E" w:rsidP="0076161E">
            <w:pPr>
              <w:spacing w:line="240" w:lineRule="auto"/>
              <w:ind w:firstLine="0"/>
            </w:pPr>
            <w:r w:rsidRPr="0076161E">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E6EB48A" w14:textId="77777777" w:rsidR="0076161E" w:rsidRPr="0076161E" w:rsidRDefault="0076161E" w:rsidP="0076161E">
            <w:pPr>
              <w:spacing w:line="240" w:lineRule="auto"/>
              <w:ind w:firstLine="0"/>
              <w:jc w:val="center"/>
            </w:pPr>
            <w:r w:rsidRPr="0076161E">
              <w:t>Prince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8110DD7" w14:textId="77777777" w:rsidR="0076161E" w:rsidRPr="0076161E" w:rsidRDefault="0076161E" w:rsidP="0076161E">
            <w:pPr>
              <w:spacing w:line="240" w:lineRule="auto"/>
              <w:ind w:firstLine="0"/>
              <w:jc w:val="center"/>
            </w:pPr>
            <w:r w:rsidRPr="0076161E">
              <w:t>Google Cloud</w:t>
            </w:r>
          </w:p>
        </w:tc>
      </w:tr>
      <w:tr w:rsidR="0076161E" w:rsidRPr="0076161E" w14:paraId="431D683C" w14:textId="77777777" w:rsidTr="0076161E">
        <w:trPr>
          <w:trHeight w:val="18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96E9EF6" w14:textId="77777777" w:rsidR="0076161E" w:rsidRPr="0076161E" w:rsidRDefault="0076161E" w:rsidP="0076161E">
            <w:pPr>
              <w:spacing w:line="240" w:lineRule="auto"/>
              <w:ind w:firstLine="0"/>
              <w:jc w:val="center"/>
            </w:pPr>
            <w:r w:rsidRPr="0076161E">
              <w:t>Ease of Access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3D4FB1D" w14:textId="77777777" w:rsidR="0076161E" w:rsidRPr="0076161E" w:rsidRDefault="0076161E" w:rsidP="0076161E">
            <w:pPr>
              <w:spacing w:line="240" w:lineRule="auto"/>
              <w:ind w:firstLine="0"/>
            </w:pPr>
            <w:r w:rsidRPr="0076161E">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CB266C5"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r>
      <w:tr w:rsidR="0076161E" w:rsidRPr="0076161E" w14:paraId="1A056C25" w14:textId="77777777" w:rsidTr="0076161E">
        <w:trPr>
          <w:trHeight w:val="18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A34A960" w14:textId="77777777" w:rsidR="0076161E" w:rsidRPr="0076161E" w:rsidRDefault="0076161E" w:rsidP="0076161E">
            <w:pPr>
              <w:spacing w:line="240" w:lineRule="auto"/>
              <w:ind w:firstLine="0"/>
              <w:jc w:val="center"/>
            </w:pPr>
            <w:r w:rsidRPr="0076161E">
              <w:t>Storage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152B113" w14:textId="77777777" w:rsidR="0076161E" w:rsidRPr="0076161E" w:rsidRDefault="0076161E" w:rsidP="0076161E">
            <w:pPr>
              <w:spacing w:line="240" w:lineRule="auto"/>
              <w:ind w:firstLine="0"/>
            </w:pPr>
            <w:r w:rsidRPr="0076161E">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C6000A4"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r>
      <w:tr w:rsidR="0076161E" w:rsidRPr="0076161E" w14:paraId="07FA62C9" w14:textId="77777777" w:rsidTr="0076161E">
        <w:trPr>
          <w:trHeight w:val="18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D1295BD" w14:textId="77777777" w:rsidR="0076161E" w:rsidRPr="0076161E" w:rsidRDefault="0076161E" w:rsidP="0076161E">
            <w:pPr>
              <w:spacing w:line="240" w:lineRule="auto"/>
              <w:ind w:firstLine="0"/>
              <w:jc w:val="center"/>
            </w:pPr>
            <w:r w:rsidRPr="0076161E">
              <w:t>Performance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D076CBF"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0E3A33F"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r>
      <w:tr w:rsidR="0076161E" w:rsidRPr="0076161E" w14:paraId="40CE9A28" w14:textId="77777777" w:rsidTr="0076161E">
        <w:trPr>
          <w:trHeight w:val="18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BAC63A8" w14:textId="77777777" w:rsidR="0076161E" w:rsidRPr="0076161E" w:rsidRDefault="0076161E" w:rsidP="0076161E">
            <w:pPr>
              <w:spacing w:line="240" w:lineRule="auto"/>
              <w:ind w:firstLine="0"/>
              <w:jc w:val="center"/>
            </w:pPr>
            <w:r w:rsidRPr="0076161E">
              <w:t>Access Time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F77E513"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59BB07F"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r>
      <w:tr w:rsidR="0076161E" w:rsidRPr="0076161E" w14:paraId="21D68FE6" w14:textId="77777777" w:rsidTr="0076161E">
        <w:trPr>
          <w:trHeight w:val="18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0FCB5D7" w14:textId="77777777" w:rsidR="0076161E" w:rsidRPr="0076161E" w:rsidRDefault="0076161E" w:rsidP="0076161E">
            <w:pPr>
              <w:spacing w:line="240" w:lineRule="auto"/>
              <w:ind w:firstLine="0"/>
              <w:jc w:val="center"/>
            </w:pPr>
            <w:r w:rsidRPr="0076161E">
              <w:t>Hardware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9D8D39F"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E3B3E6C"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r>
      <w:tr w:rsidR="0076161E" w:rsidRPr="0076161E" w14:paraId="10D90346" w14:textId="77777777" w:rsidTr="0076161E">
        <w:trPr>
          <w:trHeight w:val="18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F5B3C27" w14:textId="77777777" w:rsidR="0076161E" w:rsidRPr="0076161E" w:rsidRDefault="0076161E" w:rsidP="0076161E">
            <w:pPr>
              <w:spacing w:line="240" w:lineRule="auto"/>
              <w:ind w:firstLine="0"/>
              <w:jc w:val="center"/>
            </w:pPr>
            <w:r w:rsidRPr="0076161E">
              <w:t>Flexibility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A1F7697" w14:textId="77777777" w:rsidR="0076161E" w:rsidRPr="0076161E" w:rsidRDefault="0076161E" w:rsidP="0076161E">
            <w:pPr>
              <w:spacing w:line="240" w:lineRule="auto"/>
              <w:ind w:firstLine="0"/>
            </w:pPr>
            <w:r w:rsidRPr="0076161E">
              <w:t>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4155134" w14:textId="77777777" w:rsidR="0076161E" w:rsidRPr="0076161E" w:rsidRDefault="0076161E" w:rsidP="0076161E">
            <w:pPr>
              <w:spacing w:line="240" w:lineRule="auto"/>
              <w:ind w:firstLine="0"/>
              <w:jc w:val="center"/>
            </w:pPr>
            <w:r w:rsidRPr="0076161E">
              <w:rPr>
                <w:rFonts w:ascii="Segoe UI Symbol" w:hAnsi="Segoe UI Symbol" w:cs="Segoe UI Symbol"/>
              </w:rPr>
              <w:t>✓</w:t>
            </w:r>
          </w:p>
        </w:tc>
      </w:tr>
    </w:tbl>
    <w:p w14:paraId="09C297E0" w14:textId="344ADE83" w:rsidR="0076161E" w:rsidRDefault="0076161E" w:rsidP="0076161E"/>
    <w:p w14:paraId="076FF73F" w14:textId="3C49A1BF" w:rsidR="0076161E" w:rsidRDefault="0076161E" w:rsidP="0076161E">
      <w:r w:rsidRPr="0076161E">
        <w:t>Google Cloud is the choice in our analysis - much better User Experience, Buckets and Disk based storage, comparable performance and hardware, and the access times are constant and do not vary and is much more flexible than Prince while offering more features.</w:t>
      </w:r>
      <w:r>
        <w:t xml:space="preserve"> </w:t>
      </w:r>
      <w:r w:rsidRPr="0076161E">
        <w:t>Can scale infinitely without needing to deal with the hardware directly (through the UI), making HPC admin work much easier for the future.</w:t>
      </w:r>
    </w:p>
    <w:p w14:paraId="374728FF" w14:textId="23183A23" w:rsidR="0076161E" w:rsidRDefault="0076161E" w:rsidP="0076161E">
      <w:r>
        <w:t>While Prince is great for the long run, Google Cloud offers a lot more utility and similar performance. If the cost is not too great, migrating certain groups of users to Google Cloud or giving priority access to researchers and professors on Google Cloud is a possibility</w:t>
      </w:r>
      <w:r w:rsidR="00E86771">
        <w:t xml:space="preserve">, but Prince can </w:t>
      </w:r>
      <w:r w:rsidR="001777A5">
        <w:t>continue</w:t>
      </w:r>
      <w:r w:rsidR="00E86771">
        <w:t xml:space="preserve"> to stay for students or other groups of people.</w:t>
      </w:r>
    </w:p>
    <w:sectPr w:rsidR="0076161E">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64701" w14:textId="77777777" w:rsidR="00F27EAA" w:rsidRDefault="00F27EAA">
      <w:pPr>
        <w:spacing w:line="240" w:lineRule="auto"/>
      </w:pPr>
      <w:r>
        <w:separator/>
      </w:r>
    </w:p>
    <w:p w14:paraId="56DEDDA2" w14:textId="77777777" w:rsidR="00F27EAA" w:rsidRDefault="00F27EAA"/>
  </w:endnote>
  <w:endnote w:type="continuationSeparator" w:id="0">
    <w:p w14:paraId="1E3D3DCF" w14:textId="77777777" w:rsidR="00F27EAA" w:rsidRDefault="00F27EAA">
      <w:pPr>
        <w:spacing w:line="240" w:lineRule="auto"/>
      </w:pPr>
      <w:r>
        <w:continuationSeparator/>
      </w:r>
    </w:p>
    <w:p w14:paraId="2E78E57F" w14:textId="77777777" w:rsidR="00F27EAA" w:rsidRDefault="00F27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78A8" w14:textId="30E4BE63" w:rsidR="00162609" w:rsidRDefault="001777A5" w:rsidP="00162609">
    <w:pPr>
      <w:pStyle w:val="Footer"/>
      <w:tabs>
        <w:tab w:val="left" w:pos="2592"/>
      </w:tabs>
    </w:pPr>
    <w:r>
      <w:t xml:space="preserve">*Deep Learning Benchmark - </w:t>
    </w:r>
    <w:r w:rsidRPr="001777A5">
      <w:t>https://github.com/u39kun/deep-learning-benchmark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C558" w14:textId="26558801" w:rsidR="001777A5" w:rsidRDefault="001777A5" w:rsidP="00162609">
    <w:pPr>
      <w:pStyle w:val="Footer"/>
      <w:tabs>
        <w:tab w:val="left" w:pos="25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EE5DA" w14:textId="77777777" w:rsidR="00F27EAA" w:rsidRDefault="00F27EAA">
      <w:pPr>
        <w:spacing w:line="240" w:lineRule="auto"/>
      </w:pPr>
      <w:r>
        <w:separator/>
      </w:r>
    </w:p>
    <w:p w14:paraId="51649644" w14:textId="77777777" w:rsidR="00F27EAA" w:rsidRDefault="00F27EAA"/>
  </w:footnote>
  <w:footnote w:type="continuationSeparator" w:id="0">
    <w:p w14:paraId="7163BD4C" w14:textId="77777777" w:rsidR="00F27EAA" w:rsidRDefault="00F27EAA">
      <w:pPr>
        <w:spacing w:line="240" w:lineRule="auto"/>
      </w:pPr>
      <w:r>
        <w:continuationSeparator/>
      </w:r>
    </w:p>
    <w:p w14:paraId="1A61FBCE" w14:textId="77777777" w:rsidR="00F27EAA" w:rsidRDefault="00F27E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2CA0" w14:textId="0454BEF7" w:rsidR="00E86771" w:rsidRDefault="00F27EAA">
    <w:pPr>
      <w:pStyle w:val="Header"/>
    </w:pPr>
    <w:sdt>
      <w:sdtPr>
        <w:rPr>
          <w:rStyle w:val="Strong"/>
        </w:rPr>
        <w:alias w:val="Running head"/>
        <w:tag w:val=""/>
        <w:id w:val="12739865"/>
        <w:placeholder>
          <w:docPart w:val="E10AAAB829D146B9980F0D5358A1C0F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86771">
          <w:rPr>
            <w:rStyle w:val="Strong"/>
          </w:rPr>
          <w:t>NYu Prince vs Google Cloud - Comparisons</w:t>
        </w:r>
      </w:sdtContent>
    </w:sdt>
    <w:r w:rsidR="00E86771">
      <w:rPr>
        <w:rStyle w:val="Strong"/>
      </w:rPr>
      <w:ptab w:relativeTo="margin" w:alignment="right" w:leader="none"/>
    </w:r>
    <w:r w:rsidR="00E86771">
      <w:rPr>
        <w:rStyle w:val="Strong"/>
      </w:rPr>
      <w:fldChar w:fldCharType="begin"/>
    </w:r>
    <w:r w:rsidR="00E86771">
      <w:rPr>
        <w:rStyle w:val="Strong"/>
      </w:rPr>
      <w:instrText xml:space="preserve"> PAGE   \* MERGEFORMAT </w:instrText>
    </w:r>
    <w:r w:rsidR="00E86771">
      <w:rPr>
        <w:rStyle w:val="Strong"/>
      </w:rPr>
      <w:fldChar w:fldCharType="separate"/>
    </w:r>
    <w:r w:rsidR="00E86771">
      <w:rPr>
        <w:rStyle w:val="Strong"/>
        <w:noProof/>
      </w:rPr>
      <w:t>8</w:t>
    </w:r>
    <w:r w:rsidR="00E86771">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C9B99" w14:textId="7E4D9F23" w:rsidR="00E86771" w:rsidRDefault="00E86771">
    <w:pPr>
      <w:pStyle w:val="Header"/>
      <w:rPr>
        <w:rStyle w:val="Strong"/>
      </w:rPr>
    </w:pPr>
    <w:r>
      <w:t xml:space="preserve"> </w:t>
    </w:r>
    <w:sdt>
      <w:sdtPr>
        <w:rPr>
          <w:rStyle w:val="Strong"/>
        </w:rPr>
        <w:alias w:val="Running head"/>
        <w:tag w:val=""/>
        <w:id w:val="-696842620"/>
        <w:placeholder>
          <w:docPart w:val="C28F923D2B2E47A2BA740D21C4AEBFC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NYu Prince vs Google Cloud - Comparisons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D53683"/>
    <w:multiLevelType w:val="hybridMultilevel"/>
    <w:tmpl w:val="AABEB5C2"/>
    <w:lvl w:ilvl="0" w:tplc="F4920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C12E4F"/>
    <w:multiLevelType w:val="hybridMultilevel"/>
    <w:tmpl w:val="BF56E87A"/>
    <w:lvl w:ilvl="0" w:tplc="C5EED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C6675A"/>
    <w:multiLevelType w:val="hybridMultilevel"/>
    <w:tmpl w:val="4FDADB54"/>
    <w:lvl w:ilvl="0" w:tplc="CF661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486B67"/>
    <w:multiLevelType w:val="hybridMultilevel"/>
    <w:tmpl w:val="9F4CCFD4"/>
    <w:lvl w:ilvl="0" w:tplc="C5EED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C6A54C5"/>
    <w:multiLevelType w:val="multilevel"/>
    <w:tmpl w:val="BB68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21775"/>
    <w:multiLevelType w:val="multilevel"/>
    <w:tmpl w:val="22A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B91953"/>
    <w:multiLevelType w:val="hybridMultilevel"/>
    <w:tmpl w:val="E31C3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CE13C0"/>
    <w:multiLevelType w:val="hybridMultilevel"/>
    <w:tmpl w:val="403CA168"/>
    <w:lvl w:ilvl="0" w:tplc="DDD0F8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233FB9"/>
    <w:multiLevelType w:val="hybridMultilevel"/>
    <w:tmpl w:val="8DFC8E80"/>
    <w:lvl w:ilvl="0" w:tplc="11C03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4"/>
  </w:num>
  <w:num w:numId="15">
    <w:abstractNumId w:val="19"/>
  </w:num>
  <w:num w:numId="16">
    <w:abstractNumId w:val="11"/>
  </w:num>
  <w:num w:numId="17">
    <w:abstractNumId w:val="21"/>
  </w:num>
  <w:num w:numId="18">
    <w:abstractNumId w:val="10"/>
  </w:num>
  <w:num w:numId="19">
    <w:abstractNumId w:val="12"/>
  </w:num>
  <w:num w:numId="20">
    <w:abstractNumId w:val="13"/>
  </w:num>
  <w:num w:numId="21">
    <w:abstractNumId w:val="18"/>
  </w:num>
  <w:num w:numId="22">
    <w:abstractNumId w:val="22"/>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F5"/>
    <w:rsid w:val="00007D02"/>
    <w:rsid w:val="00042F8F"/>
    <w:rsid w:val="00086254"/>
    <w:rsid w:val="000B5CBA"/>
    <w:rsid w:val="000D3F41"/>
    <w:rsid w:val="000D7E12"/>
    <w:rsid w:val="000F0722"/>
    <w:rsid w:val="00123A10"/>
    <w:rsid w:val="00152B5B"/>
    <w:rsid w:val="00162609"/>
    <w:rsid w:val="001777A5"/>
    <w:rsid w:val="002763E6"/>
    <w:rsid w:val="0031214D"/>
    <w:rsid w:val="00355DCA"/>
    <w:rsid w:val="003665EE"/>
    <w:rsid w:val="0038784A"/>
    <w:rsid w:val="003931AA"/>
    <w:rsid w:val="003C4D2F"/>
    <w:rsid w:val="003D62E9"/>
    <w:rsid w:val="003E79F5"/>
    <w:rsid w:val="0040633A"/>
    <w:rsid w:val="00447383"/>
    <w:rsid w:val="004850A2"/>
    <w:rsid w:val="00551A02"/>
    <w:rsid w:val="005534FA"/>
    <w:rsid w:val="0057760D"/>
    <w:rsid w:val="005D3A03"/>
    <w:rsid w:val="0076161E"/>
    <w:rsid w:val="007D5EA2"/>
    <w:rsid w:val="008002C0"/>
    <w:rsid w:val="00804D41"/>
    <w:rsid w:val="008C5323"/>
    <w:rsid w:val="0097565F"/>
    <w:rsid w:val="009A6A3B"/>
    <w:rsid w:val="00A03AB1"/>
    <w:rsid w:val="00A05BD4"/>
    <w:rsid w:val="00A6060A"/>
    <w:rsid w:val="00A6241E"/>
    <w:rsid w:val="00AE5D6C"/>
    <w:rsid w:val="00B67AEB"/>
    <w:rsid w:val="00B823AA"/>
    <w:rsid w:val="00B852CA"/>
    <w:rsid w:val="00BA45DB"/>
    <w:rsid w:val="00BF4184"/>
    <w:rsid w:val="00C0601E"/>
    <w:rsid w:val="00C1608D"/>
    <w:rsid w:val="00C216BA"/>
    <w:rsid w:val="00C31D30"/>
    <w:rsid w:val="00C97461"/>
    <w:rsid w:val="00CD5849"/>
    <w:rsid w:val="00CD6E39"/>
    <w:rsid w:val="00CF6E91"/>
    <w:rsid w:val="00D50A54"/>
    <w:rsid w:val="00D85B68"/>
    <w:rsid w:val="00E6004D"/>
    <w:rsid w:val="00E81978"/>
    <w:rsid w:val="00E86771"/>
    <w:rsid w:val="00ED4F0A"/>
    <w:rsid w:val="00F27EAA"/>
    <w:rsid w:val="00F379B7"/>
    <w:rsid w:val="00F4595F"/>
    <w:rsid w:val="00F525FA"/>
    <w:rsid w:val="00F755AD"/>
    <w:rsid w:val="00FF2002"/>
    <w:rsid w:val="00FF6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2B6B"/>
  <w15:chartTrackingRefBased/>
  <w15:docId w15:val="{DF0DB8C7-02DE-45C0-A342-6F0CEF32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C4D2F"/>
    <w:pPr>
      <w:tabs>
        <w:tab w:val="right" w:leader="dot" w:pos="9350"/>
      </w:tabs>
      <w:spacing w:after="100"/>
    </w:pPr>
    <w:rPr>
      <w:b/>
      <w:bCs/>
      <w:noProof/>
    </w:rPr>
  </w:style>
  <w:style w:type="paragraph" w:styleId="TOC2">
    <w:name w:val="toc 2"/>
    <w:basedOn w:val="Normal"/>
    <w:next w:val="Normal"/>
    <w:autoRedefine/>
    <w:uiPriority w:val="39"/>
    <w:unhideWhenUsed/>
    <w:rsid w:val="00007D02"/>
    <w:pPr>
      <w:spacing w:after="100"/>
      <w:ind w:left="240"/>
    </w:pPr>
  </w:style>
  <w:style w:type="paragraph" w:styleId="TOC3">
    <w:name w:val="toc 3"/>
    <w:basedOn w:val="Normal"/>
    <w:next w:val="Normal"/>
    <w:autoRedefine/>
    <w:uiPriority w:val="39"/>
    <w:unhideWhenUsed/>
    <w:rsid w:val="00007D02"/>
    <w:pPr>
      <w:spacing w:after="100"/>
      <w:ind w:left="480"/>
    </w:pPr>
  </w:style>
  <w:style w:type="character" w:styleId="Hyperlink">
    <w:name w:val="Hyperlink"/>
    <w:basedOn w:val="DefaultParagraphFont"/>
    <w:uiPriority w:val="99"/>
    <w:unhideWhenUsed/>
    <w:rsid w:val="00007D02"/>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48968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159403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134058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08767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ri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0BDF92A0D34BE19E08E0B781389D4C"/>
        <w:category>
          <w:name w:val="General"/>
          <w:gallery w:val="placeholder"/>
        </w:category>
        <w:types>
          <w:type w:val="bbPlcHdr"/>
        </w:types>
        <w:behaviors>
          <w:behavior w:val="content"/>
        </w:behaviors>
        <w:guid w:val="{F8766277-BEA4-4527-ABAE-C8503CCA1A0D}"/>
      </w:docPartPr>
      <w:docPartBody>
        <w:p w:rsidR="00F95977" w:rsidRDefault="00051F11">
          <w:pPr>
            <w:pStyle w:val="060BDF92A0D34BE19E08E0B781389D4C"/>
          </w:pPr>
          <w:r>
            <w:t>[Title Here, up to 12 Words, on One to Two Lines]</w:t>
          </w:r>
        </w:p>
      </w:docPartBody>
    </w:docPart>
    <w:docPart>
      <w:docPartPr>
        <w:name w:val="846A4E1994E747BF9CA6426839B2A0D0"/>
        <w:category>
          <w:name w:val="General"/>
          <w:gallery w:val="placeholder"/>
        </w:category>
        <w:types>
          <w:type w:val="bbPlcHdr"/>
        </w:types>
        <w:behaviors>
          <w:behavior w:val="content"/>
        </w:behaviors>
        <w:guid w:val="{00BB05EE-9C51-490A-AD7A-E675DCF1CEBF}"/>
      </w:docPartPr>
      <w:docPartBody>
        <w:p w:rsidR="00F95977" w:rsidRDefault="00051F11">
          <w:pPr>
            <w:pStyle w:val="846A4E1994E747BF9CA6426839B2A0D0"/>
          </w:pPr>
          <w:r>
            <w:t>Abstract</w:t>
          </w:r>
        </w:p>
      </w:docPartBody>
    </w:docPart>
    <w:docPart>
      <w:docPartPr>
        <w:name w:val="E10AAAB829D146B9980F0D5358A1C0FD"/>
        <w:category>
          <w:name w:val="General"/>
          <w:gallery w:val="placeholder"/>
        </w:category>
        <w:types>
          <w:type w:val="bbPlcHdr"/>
        </w:types>
        <w:behaviors>
          <w:behavior w:val="content"/>
        </w:behaviors>
        <w:guid w:val="{2891CA7F-C04D-41F9-A7C6-8CD45C6F061A}"/>
      </w:docPartPr>
      <w:docPartBody>
        <w:p w:rsidR="00F95977" w:rsidRDefault="00051F11">
          <w:pPr>
            <w:pStyle w:val="E10AAAB829D146B9980F0D5358A1C0FD"/>
          </w:pPr>
          <w:r w:rsidRPr="005D3A03">
            <w:t>Figures title:</w:t>
          </w:r>
        </w:p>
      </w:docPartBody>
    </w:docPart>
    <w:docPart>
      <w:docPartPr>
        <w:name w:val="C28F923D2B2E47A2BA740D21C4AEBFCB"/>
        <w:category>
          <w:name w:val="General"/>
          <w:gallery w:val="placeholder"/>
        </w:category>
        <w:types>
          <w:type w:val="bbPlcHdr"/>
        </w:types>
        <w:behaviors>
          <w:behavior w:val="content"/>
        </w:behaviors>
        <w:guid w:val="{A490BB81-654A-49D9-938D-36C40BAD3E89}"/>
      </w:docPartPr>
      <w:docPartBody>
        <w:p w:rsidR="00F95977" w:rsidRDefault="00051F11">
          <w:pPr>
            <w:pStyle w:val="C28F923D2B2E47A2BA740D21C4AEBFC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1"/>
    <w:rsid w:val="00051F11"/>
    <w:rsid w:val="00084A73"/>
    <w:rsid w:val="001472A4"/>
    <w:rsid w:val="0025194B"/>
    <w:rsid w:val="0057362E"/>
    <w:rsid w:val="00F9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0BDF92A0D34BE19E08E0B781389D4C">
    <w:name w:val="060BDF92A0D34BE19E08E0B781389D4C"/>
  </w:style>
  <w:style w:type="paragraph" w:customStyle="1" w:styleId="AC3722068A2449B2BDD714AF202948AB">
    <w:name w:val="AC3722068A2449B2BDD714AF202948AB"/>
  </w:style>
  <w:style w:type="paragraph" w:customStyle="1" w:styleId="E0F7B9393D474D8D89F8396D41060086">
    <w:name w:val="E0F7B9393D474D8D89F8396D41060086"/>
  </w:style>
  <w:style w:type="paragraph" w:customStyle="1" w:styleId="AB8807C98E154EF5854281B7EE5A9A09">
    <w:name w:val="AB8807C98E154EF5854281B7EE5A9A09"/>
  </w:style>
  <w:style w:type="paragraph" w:customStyle="1" w:styleId="7998C48FCC5949DC919532FAC32C9F41">
    <w:name w:val="7998C48FCC5949DC919532FAC32C9F41"/>
  </w:style>
  <w:style w:type="paragraph" w:customStyle="1" w:styleId="846A4E1994E747BF9CA6426839B2A0D0">
    <w:name w:val="846A4E1994E747BF9CA6426839B2A0D0"/>
  </w:style>
  <w:style w:type="character" w:styleId="Emphasis">
    <w:name w:val="Emphasis"/>
    <w:basedOn w:val="DefaultParagraphFont"/>
    <w:uiPriority w:val="4"/>
    <w:unhideWhenUsed/>
    <w:qFormat/>
    <w:rPr>
      <w:i/>
      <w:iCs/>
    </w:rPr>
  </w:style>
  <w:style w:type="paragraph" w:customStyle="1" w:styleId="6D4130BFDB06426DB4E15D8EDB87E2AD">
    <w:name w:val="6D4130BFDB06426DB4E15D8EDB87E2AD"/>
  </w:style>
  <w:style w:type="paragraph" w:customStyle="1" w:styleId="1A29B19DD8C94454B8DF13F53EFC585A">
    <w:name w:val="1A29B19DD8C94454B8DF13F53EFC585A"/>
  </w:style>
  <w:style w:type="paragraph" w:customStyle="1" w:styleId="2687B294BFFD475E8C470234EC6DAE38">
    <w:name w:val="2687B294BFFD475E8C470234EC6DAE38"/>
  </w:style>
  <w:style w:type="paragraph" w:customStyle="1" w:styleId="D9014A060AB946D5943E7CCBE67303B8">
    <w:name w:val="D9014A060AB946D5943E7CCBE67303B8"/>
  </w:style>
  <w:style w:type="paragraph" w:customStyle="1" w:styleId="708EBCB7B3AC4145BF1DD876411DBCBE">
    <w:name w:val="708EBCB7B3AC4145BF1DD876411DBCBE"/>
  </w:style>
  <w:style w:type="paragraph" w:customStyle="1" w:styleId="FA5D048BF6C549BCB4D9F30567214F28">
    <w:name w:val="FA5D048BF6C549BCB4D9F30567214F28"/>
  </w:style>
  <w:style w:type="paragraph" w:customStyle="1" w:styleId="4B9F6B1CDABD43E6ADC8C771CF42882E">
    <w:name w:val="4B9F6B1CDABD43E6ADC8C771CF42882E"/>
  </w:style>
  <w:style w:type="paragraph" w:customStyle="1" w:styleId="1F2E0E674C5A4517B8681C2B6CBC6EC5">
    <w:name w:val="1F2E0E674C5A4517B8681C2B6CBC6EC5"/>
  </w:style>
  <w:style w:type="paragraph" w:customStyle="1" w:styleId="FF5BC58DD1264E6AB9838BD00C9CD5A6">
    <w:name w:val="FF5BC58DD1264E6AB9838BD00C9CD5A6"/>
  </w:style>
  <w:style w:type="paragraph" w:customStyle="1" w:styleId="91259ED5147542A78DC4B34DE70A48E6">
    <w:name w:val="91259ED5147542A78DC4B34DE70A48E6"/>
  </w:style>
  <w:style w:type="paragraph" w:customStyle="1" w:styleId="CEB1E62268024670AF64E4E484C17AAB">
    <w:name w:val="CEB1E62268024670AF64E4E484C17AAB"/>
  </w:style>
  <w:style w:type="paragraph" w:customStyle="1" w:styleId="0249A7E262634386A9AA6F975A432030">
    <w:name w:val="0249A7E262634386A9AA6F975A432030"/>
  </w:style>
  <w:style w:type="paragraph" w:customStyle="1" w:styleId="841B6F3F5E3F4295B19ABBE9229B7FE3">
    <w:name w:val="841B6F3F5E3F4295B19ABBE9229B7FE3"/>
  </w:style>
  <w:style w:type="paragraph" w:customStyle="1" w:styleId="DB4CE1CD803F4A079340A8C47AB5D651">
    <w:name w:val="DB4CE1CD803F4A079340A8C47AB5D651"/>
  </w:style>
  <w:style w:type="paragraph" w:customStyle="1" w:styleId="D3FE6671FCB14B739262DDFFE75B6CF6">
    <w:name w:val="D3FE6671FCB14B739262DDFFE75B6CF6"/>
  </w:style>
  <w:style w:type="paragraph" w:customStyle="1" w:styleId="8758F43734B54AF1B5E1BBAFAB39F6C3">
    <w:name w:val="8758F43734B54AF1B5E1BBAFAB39F6C3"/>
  </w:style>
  <w:style w:type="paragraph" w:customStyle="1" w:styleId="29E243640A6B43968D36FF4477AC8C8B">
    <w:name w:val="29E243640A6B43968D36FF4477AC8C8B"/>
  </w:style>
  <w:style w:type="paragraph" w:customStyle="1" w:styleId="B4AD472E926746BD8BF53A5B75BDE30F">
    <w:name w:val="B4AD472E926746BD8BF53A5B75BDE30F"/>
  </w:style>
  <w:style w:type="paragraph" w:customStyle="1" w:styleId="1754CEADD51947C6BAC53405F06DF321">
    <w:name w:val="1754CEADD51947C6BAC53405F06DF321"/>
  </w:style>
  <w:style w:type="paragraph" w:customStyle="1" w:styleId="780791B9563D4BBAB93820B1EB338EDE">
    <w:name w:val="780791B9563D4BBAB93820B1EB338EDE"/>
  </w:style>
  <w:style w:type="paragraph" w:customStyle="1" w:styleId="C204F178ECB047259E2D90C899C2A0BD">
    <w:name w:val="C204F178ECB047259E2D90C899C2A0BD"/>
  </w:style>
  <w:style w:type="paragraph" w:customStyle="1" w:styleId="EC48861C73DA46498AC75B50BDFCF177">
    <w:name w:val="EC48861C73DA46498AC75B50BDFCF177"/>
  </w:style>
  <w:style w:type="paragraph" w:customStyle="1" w:styleId="6B32DBC808E74CD48886B09B098D42C7">
    <w:name w:val="6B32DBC808E74CD48886B09B098D42C7"/>
  </w:style>
  <w:style w:type="paragraph" w:customStyle="1" w:styleId="E16561E13CCE4DB28F1353520C7011F7">
    <w:name w:val="E16561E13CCE4DB28F1353520C7011F7"/>
  </w:style>
  <w:style w:type="paragraph" w:customStyle="1" w:styleId="CE4AB5F0DC0C4D03811A5E505179281D">
    <w:name w:val="CE4AB5F0DC0C4D03811A5E505179281D"/>
  </w:style>
  <w:style w:type="paragraph" w:customStyle="1" w:styleId="1E871261BCB34DA6A1C19228AE9B5293">
    <w:name w:val="1E871261BCB34DA6A1C19228AE9B5293"/>
  </w:style>
  <w:style w:type="paragraph" w:customStyle="1" w:styleId="7F5CA7AFA4314341A379A43539F002FF">
    <w:name w:val="7F5CA7AFA4314341A379A43539F002FF"/>
  </w:style>
  <w:style w:type="paragraph" w:customStyle="1" w:styleId="6510B3AC76C84A0A9517B608BFD96DFF">
    <w:name w:val="6510B3AC76C84A0A9517B608BFD96DFF"/>
  </w:style>
  <w:style w:type="paragraph" w:customStyle="1" w:styleId="D3D30116C14F406083325680995F123D">
    <w:name w:val="D3D30116C14F406083325680995F123D"/>
  </w:style>
  <w:style w:type="paragraph" w:customStyle="1" w:styleId="0BA7D92ED39C478CB9BADCDD946DCF7E">
    <w:name w:val="0BA7D92ED39C478CB9BADCDD946DCF7E"/>
  </w:style>
  <w:style w:type="paragraph" w:customStyle="1" w:styleId="2F39F82FEEB345CD81ACD6B5AD4F7809">
    <w:name w:val="2F39F82FEEB345CD81ACD6B5AD4F7809"/>
  </w:style>
  <w:style w:type="paragraph" w:customStyle="1" w:styleId="68FFFA9A1571402AB6B0B7295E1B5B0F">
    <w:name w:val="68FFFA9A1571402AB6B0B7295E1B5B0F"/>
  </w:style>
  <w:style w:type="paragraph" w:customStyle="1" w:styleId="046616CE77D24CA1B7BE5D9CD16CE61C">
    <w:name w:val="046616CE77D24CA1B7BE5D9CD16CE61C"/>
  </w:style>
  <w:style w:type="paragraph" w:customStyle="1" w:styleId="9BDCF0EB50264CD8A9C5CEB22B2C2B5A">
    <w:name w:val="9BDCF0EB50264CD8A9C5CEB22B2C2B5A"/>
  </w:style>
  <w:style w:type="paragraph" w:customStyle="1" w:styleId="FCE534842A644AD894DED4EE7EF3141F">
    <w:name w:val="FCE534842A644AD894DED4EE7EF3141F"/>
  </w:style>
  <w:style w:type="paragraph" w:customStyle="1" w:styleId="692D591F37784275B57FC820F0C6C76C">
    <w:name w:val="692D591F37784275B57FC820F0C6C76C"/>
  </w:style>
  <w:style w:type="paragraph" w:customStyle="1" w:styleId="1363527DADA346B4A5E3BA548E068780">
    <w:name w:val="1363527DADA346B4A5E3BA548E068780"/>
  </w:style>
  <w:style w:type="paragraph" w:customStyle="1" w:styleId="0DB5F10704524D45B1713975D3B5EBE4">
    <w:name w:val="0DB5F10704524D45B1713975D3B5EBE4"/>
  </w:style>
  <w:style w:type="paragraph" w:customStyle="1" w:styleId="7AD52D7EB3F940E6818A63BF5D4488BF">
    <w:name w:val="7AD52D7EB3F940E6818A63BF5D4488BF"/>
  </w:style>
  <w:style w:type="paragraph" w:customStyle="1" w:styleId="783EF727942B4BD3ACE10B6161CBD7DD">
    <w:name w:val="783EF727942B4BD3ACE10B6161CBD7DD"/>
  </w:style>
  <w:style w:type="paragraph" w:customStyle="1" w:styleId="31FAFD2960024BE894D7DC4D793FC0A1">
    <w:name w:val="31FAFD2960024BE894D7DC4D793FC0A1"/>
  </w:style>
  <w:style w:type="paragraph" w:customStyle="1" w:styleId="C22AF7BA4A5D44F48C4469BB80BFA58B">
    <w:name w:val="C22AF7BA4A5D44F48C4469BB80BFA58B"/>
  </w:style>
  <w:style w:type="paragraph" w:customStyle="1" w:styleId="C3FD0EB52D9045C5B50DD2C7C7ABC605">
    <w:name w:val="C3FD0EB52D9045C5B50DD2C7C7ABC605"/>
  </w:style>
  <w:style w:type="paragraph" w:customStyle="1" w:styleId="EB15525757B54777BC1EFB9D7103145C">
    <w:name w:val="EB15525757B54777BC1EFB9D7103145C"/>
  </w:style>
  <w:style w:type="paragraph" w:customStyle="1" w:styleId="8E37CB9820CD4855BC68345E3197B42C">
    <w:name w:val="8E37CB9820CD4855BC68345E3197B42C"/>
  </w:style>
  <w:style w:type="paragraph" w:customStyle="1" w:styleId="83656C4BC3E14672BB7A5D3B76927D15">
    <w:name w:val="83656C4BC3E14672BB7A5D3B76927D15"/>
  </w:style>
  <w:style w:type="paragraph" w:customStyle="1" w:styleId="D753DD66A9374A00AC7BD1D2C9B329FA">
    <w:name w:val="D753DD66A9374A00AC7BD1D2C9B329FA"/>
  </w:style>
  <w:style w:type="paragraph" w:customStyle="1" w:styleId="AC0F2708FAC94B149761EBEF5C41F003">
    <w:name w:val="AC0F2708FAC94B149761EBEF5C41F003"/>
  </w:style>
  <w:style w:type="paragraph" w:customStyle="1" w:styleId="9FDC92DE3E234ABBA2EBDA27D1964858">
    <w:name w:val="9FDC92DE3E234ABBA2EBDA27D1964858"/>
  </w:style>
  <w:style w:type="paragraph" w:customStyle="1" w:styleId="CF163162B694494EB75BA8DA8A606D01">
    <w:name w:val="CF163162B694494EB75BA8DA8A606D01"/>
  </w:style>
  <w:style w:type="paragraph" w:customStyle="1" w:styleId="7B5CDE3C268B472D979549CB2CC8F224">
    <w:name w:val="7B5CDE3C268B472D979549CB2CC8F224"/>
  </w:style>
  <w:style w:type="paragraph" w:customStyle="1" w:styleId="BB535818B9E149C380B3AABF5E3857CA">
    <w:name w:val="BB535818B9E149C380B3AABF5E3857CA"/>
  </w:style>
  <w:style w:type="paragraph" w:customStyle="1" w:styleId="F57153A93560455E9B9231EA6B82FB57">
    <w:name w:val="F57153A93560455E9B9231EA6B82FB57"/>
  </w:style>
  <w:style w:type="paragraph" w:customStyle="1" w:styleId="8D3619D5EDB44C1FB604CF9948CCC34F">
    <w:name w:val="8D3619D5EDB44C1FB604CF9948CCC34F"/>
  </w:style>
  <w:style w:type="paragraph" w:customStyle="1" w:styleId="C8B368A4DAF84E099AAC4C2303CF58E3">
    <w:name w:val="C8B368A4DAF84E099AAC4C2303CF58E3"/>
  </w:style>
  <w:style w:type="paragraph" w:customStyle="1" w:styleId="E10AAAB829D146B9980F0D5358A1C0FD">
    <w:name w:val="E10AAAB829D146B9980F0D5358A1C0FD"/>
  </w:style>
  <w:style w:type="paragraph" w:customStyle="1" w:styleId="C28F923D2B2E47A2BA740D21C4AEBFCB">
    <w:name w:val="C28F923D2B2E47A2BA740D21C4AEB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NYu Prince vs Google Cloud - Comparisons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7957B-F72E-4016-A5D5-27C7C258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408</TotalTime>
  <Pages>1</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Analyzing the Differences between NYU Prince Cluster and Google Cloud</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Differences between NYU Prince Cluster and Google Cloud</dc:title>
  <dc:subject/>
  <dc:creator>Amorian</dc:creator>
  <cp:keywords/>
  <dc:description/>
  <cp:lastModifiedBy>Alankrith Krishnan</cp:lastModifiedBy>
  <cp:revision>17</cp:revision>
  <cp:lastPrinted>2019-12-20T04:11:00Z</cp:lastPrinted>
  <dcterms:created xsi:type="dcterms:W3CDTF">2019-12-19T17:34:00Z</dcterms:created>
  <dcterms:modified xsi:type="dcterms:W3CDTF">2019-12-20T04:11:00Z</dcterms:modified>
</cp:coreProperties>
</file>